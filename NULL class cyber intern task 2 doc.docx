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6586C" w14:textId="77777777" w:rsidR="00021C04" w:rsidRDefault="00D76AB2">
      <w:r>
        <w:rPr>
          <w:noProof/>
        </w:rPr>
        <w:drawing>
          <wp:anchor distT="0" distB="0" distL="114300" distR="114300" simplePos="0" relativeHeight="251657216" behindDoc="1" locked="0" layoutInCell="1" allowOverlap="1" wp14:anchorId="3F7B3151" wp14:editId="741FB5A8">
            <wp:simplePos x="0" y="0"/>
            <wp:positionH relativeFrom="column">
              <wp:posOffset>-165735</wp:posOffset>
            </wp:positionH>
            <wp:positionV relativeFrom="paragraph">
              <wp:posOffset>-35576</wp:posOffset>
            </wp:positionV>
            <wp:extent cx="7926515" cy="4096987"/>
            <wp:effectExtent l="0" t="0" r="0" b="0"/>
            <wp:wrapNone/>
            <wp:docPr id="5" name="Picture 5" descr="laptop on offic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2229"/>
      </w:tblGrid>
      <w:tr w:rsidR="00021C04" w14:paraId="62643E93" w14:textId="77777777" w:rsidTr="00A1111B">
        <w:trPr>
          <w:trHeight w:val="7553"/>
        </w:trPr>
        <w:tc>
          <w:tcPr>
            <w:tcW w:w="12229" w:type="dxa"/>
          </w:tcPr>
          <w:p w14:paraId="7A2B18D3" w14:textId="56060A00" w:rsidR="00021C04" w:rsidRDefault="00C05B31" w:rsidP="00D76AB2">
            <w:pPr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BA91B8" wp14:editId="2DD4EC97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5718810</wp:posOffset>
                      </wp:positionV>
                      <wp:extent cx="4838700" cy="2766060"/>
                      <wp:effectExtent l="0" t="0" r="19050" b="15240"/>
                      <wp:wrapNone/>
                      <wp:docPr id="1336460550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38700" cy="276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7B4319" w14:textId="77777777" w:rsidR="00C05B31" w:rsidRDefault="00C05B31" w:rsidP="00C05B31">
                                  <w:pPr>
                                    <w:ind w:left="720" w:hanging="360"/>
                                  </w:pPr>
                                </w:p>
                                <w:p w14:paraId="33D21A02" w14:textId="5DCA092C" w:rsidR="00C05B31" w:rsidRPr="00C05B31" w:rsidRDefault="00C05B31" w:rsidP="00C05B3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mprint MT Shadow" w:hAnsi="Imprint MT Shadow"/>
                                      <w:sz w:val="32"/>
                                      <w:szCs w:val="32"/>
                                    </w:rPr>
                                  </w:pPr>
                                  <w:r w:rsidRPr="00C05B31">
                                    <w:rPr>
                                      <w:rFonts w:ascii="Imprint MT Shadow" w:hAnsi="Imprint MT Shadow"/>
                                      <w:sz w:val="32"/>
                                      <w:szCs w:val="32"/>
                                      <w:lang w:val="en-IN"/>
                                    </w:rPr>
                                    <w:t>Introduction</w:t>
                                  </w:r>
                                </w:p>
                                <w:p w14:paraId="53159E0A" w14:textId="43F3C607" w:rsidR="00C05B31" w:rsidRPr="00C05B31" w:rsidRDefault="00C05B31" w:rsidP="00C05B3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mprint MT Shadow" w:hAnsi="Imprint MT Shadow"/>
                                      <w:sz w:val="32"/>
                                      <w:szCs w:val="32"/>
                                    </w:rPr>
                                  </w:pPr>
                                  <w:r w:rsidRPr="00C05B31">
                                    <w:rPr>
                                      <w:rFonts w:ascii="Imprint MT Shadow" w:hAnsi="Imprint MT Shadow"/>
                                      <w:sz w:val="32"/>
                                      <w:szCs w:val="32"/>
                                      <w:lang w:val="en-IN"/>
                                    </w:rPr>
                                    <w:t>Background</w:t>
                                  </w:r>
                                </w:p>
                                <w:p w14:paraId="09FAE6A5" w14:textId="004D8564" w:rsidR="00C05B31" w:rsidRPr="00C05B31" w:rsidRDefault="00C05B31" w:rsidP="00C05B3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mprint MT Shadow" w:hAnsi="Imprint MT Shadow"/>
                                      <w:sz w:val="32"/>
                                      <w:szCs w:val="32"/>
                                    </w:rPr>
                                  </w:pPr>
                                  <w:r w:rsidRPr="00C05B31">
                                    <w:rPr>
                                      <w:rFonts w:ascii="Imprint MT Shadow" w:hAnsi="Imprint MT Shadow"/>
                                      <w:sz w:val="32"/>
                                      <w:szCs w:val="32"/>
                                      <w:lang w:val="en-IN"/>
                                    </w:rPr>
                                    <w:t>Branch Details</w:t>
                                  </w:r>
                                </w:p>
                                <w:p w14:paraId="439BCC80" w14:textId="3D06EEF5" w:rsidR="00C05B31" w:rsidRPr="00C05B31" w:rsidRDefault="00C05B31" w:rsidP="00C05B3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mprint MT Shadow" w:hAnsi="Imprint MT Shadow"/>
                                      <w:sz w:val="32"/>
                                      <w:szCs w:val="32"/>
                                    </w:rPr>
                                  </w:pPr>
                                  <w:r w:rsidRPr="00C05B31">
                                    <w:rPr>
                                      <w:rFonts w:ascii="Imprint MT Shadow" w:hAnsi="Imprint MT Shadow"/>
                                      <w:sz w:val="32"/>
                                      <w:szCs w:val="32"/>
                                      <w:lang w:val="en-IN"/>
                                    </w:rPr>
                                    <w:t>Impact</w:t>
                                  </w:r>
                                </w:p>
                                <w:p w14:paraId="71C97D3C" w14:textId="448DA1FE" w:rsidR="00C05B31" w:rsidRPr="00C05B31" w:rsidRDefault="00C05B31" w:rsidP="00C05B3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mprint MT Shadow" w:hAnsi="Imprint MT Shadow"/>
                                      <w:sz w:val="32"/>
                                      <w:szCs w:val="32"/>
                                    </w:rPr>
                                  </w:pPr>
                                  <w:r w:rsidRPr="00C05B31">
                                    <w:rPr>
                                      <w:rFonts w:ascii="Imprint MT Shadow" w:hAnsi="Imprint MT Shadow"/>
                                      <w:sz w:val="32"/>
                                      <w:szCs w:val="32"/>
                                      <w:lang w:val="en-IN"/>
                                    </w:rPr>
                                    <w:t>Response</w:t>
                                  </w:r>
                                </w:p>
                                <w:p w14:paraId="0EAA0635" w14:textId="567D798C" w:rsidR="00C05B31" w:rsidRPr="00C05B31" w:rsidRDefault="00C05B31" w:rsidP="00C05B3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mprint MT Shadow" w:hAnsi="Imprint MT Shadow"/>
                                      <w:sz w:val="32"/>
                                      <w:szCs w:val="32"/>
                                    </w:rPr>
                                  </w:pPr>
                                  <w:r w:rsidRPr="00C05B31">
                                    <w:rPr>
                                      <w:rFonts w:ascii="Imprint MT Shadow" w:hAnsi="Imprint MT Shadow"/>
                                      <w:sz w:val="32"/>
                                      <w:szCs w:val="32"/>
                                      <w:lang w:val="en-IN"/>
                                    </w:rPr>
                                    <w:t xml:space="preserve">Leason Learned </w:t>
                                  </w:r>
                                </w:p>
                                <w:p w14:paraId="51FB7912" w14:textId="195559E3" w:rsidR="00C05B31" w:rsidRPr="00C05B31" w:rsidRDefault="00C05B31" w:rsidP="00C05B3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mprint MT Shadow" w:hAnsi="Imprint MT Shadow"/>
                                      <w:sz w:val="32"/>
                                      <w:szCs w:val="32"/>
                                    </w:rPr>
                                  </w:pPr>
                                  <w:r w:rsidRPr="00C05B31">
                                    <w:rPr>
                                      <w:rFonts w:ascii="Imprint MT Shadow" w:hAnsi="Imprint MT Shadow"/>
                                      <w:sz w:val="32"/>
                                      <w:szCs w:val="32"/>
                                      <w:lang w:val="en-IN"/>
                                    </w:rPr>
                                    <w:t>Conclusion</w:t>
                                  </w:r>
                                </w:p>
                                <w:p w14:paraId="39501C9C" w14:textId="099C7683" w:rsidR="00C05B31" w:rsidRPr="00C05B31" w:rsidRDefault="00C05B31" w:rsidP="00C05B3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mprint MT Shadow" w:hAnsi="Imprint MT Shadow"/>
                                      <w:sz w:val="32"/>
                                      <w:szCs w:val="32"/>
                                    </w:rPr>
                                  </w:pPr>
                                  <w:r w:rsidRPr="00C05B31">
                                    <w:rPr>
                                      <w:rFonts w:ascii="Imprint MT Shadow" w:hAnsi="Imprint MT Shadow"/>
                                      <w:sz w:val="32"/>
                                      <w:szCs w:val="32"/>
                                      <w:lang w:val="en-IN"/>
                                    </w:rPr>
                                    <w:t xml:space="preserve">Reference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BA9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12.1pt;margin-top:450.3pt;width:381pt;height:21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" fillcolor="white [3201]" strokeweight=".5pt">
                      <v:textbox>
                        <w:txbxContent>
                          <w:p w14:paraId="527B4319" w14:textId="77777777" w:rsidR="00C05B31" w:rsidRDefault="00C05B31" w:rsidP="00C05B31">
                            <w:pPr>
                              <w:ind w:left="720" w:hanging="360"/>
                            </w:pPr>
                          </w:p>
                          <w:p w14:paraId="33D21A02" w14:textId="5DCA092C" w:rsidR="00C05B31" w:rsidRPr="00C05B31" w:rsidRDefault="00C05B31" w:rsidP="00C05B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</w:pPr>
                            <w:r w:rsidRPr="00C05B31">
                              <w:rPr>
                                <w:rFonts w:ascii="Imprint MT Shadow" w:hAnsi="Imprint MT Shadow"/>
                                <w:sz w:val="32"/>
                                <w:szCs w:val="32"/>
                                <w:lang w:val="en-IN"/>
                              </w:rPr>
                              <w:t>Introduction</w:t>
                            </w:r>
                          </w:p>
                          <w:p w14:paraId="53159E0A" w14:textId="43F3C607" w:rsidR="00C05B31" w:rsidRPr="00C05B31" w:rsidRDefault="00C05B31" w:rsidP="00C05B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</w:pPr>
                            <w:r w:rsidRPr="00C05B31">
                              <w:rPr>
                                <w:rFonts w:ascii="Imprint MT Shadow" w:hAnsi="Imprint MT Shadow"/>
                                <w:sz w:val="32"/>
                                <w:szCs w:val="32"/>
                                <w:lang w:val="en-IN"/>
                              </w:rPr>
                              <w:t>Background</w:t>
                            </w:r>
                          </w:p>
                          <w:p w14:paraId="09FAE6A5" w14:textId="004D8564" w:rsidR="00C05B31" w:rsidRPr="00C05B31" w:rsidRDefault="00C05B31" w:rsidP="00C05B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</w:pPr>
                            <w:r w:rsidRPr="00C05B31">
                              <w:rPr>
                                <w:rFonts w:ascii="Imprint MT Shadow" w:hAnsi="Imprint MT Shadow"/>
                                <w:sz w:val="32"/>
                                <w:szCs w:val="32"/>
                                <w:lang w:val="en-IN"/>
                              </w:rPr>
                              <w:t>Branch Details</w:t>
                            </w:r>
                          </w:p>
                          <w:p w14:paraId="439BCC80" w14:textId="3D06EEF5" w:rsidR="00C05B31" w:rsidRPr="00C05B31" w:rsidRDefault="00C05B31" w:rsidP="00C05B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</w:pPr>
                            <w:r w:rsidRPr="00C05B31">
                              <w:rPr>
                                <w:rFonts w:ascii="Imprint MT Shadow" w:hAnsi="Imprint MT Shadow"/>
                                <w:sz w:val="32"/>
                                <w:szCs w:val="32"/>
                                <w:lang w:val="en-IN"/>
                              </w:rPr>
                              <w:t>Impact</w:t>
                            </w:r>
                          </w:p>
                          <w:p w14:paraId="71C97D3C" w14:textId="448DA1FE" w:rsidR="00C05B31" w:rsidRPr="00C05B31" w:rsidRDefault="00C05B31" w:rsidP="00C05B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</w:pPr>
                            <w:r w:rsidRPr="00C05B31">
                              <w:rPr>
                                <w:rFonts w:ascii="Imprint MT Shadow" w:hAnsi="Imprint MT Shadow"/>
                                <w:sz w:val="32"/>
                                <w:szCs w:val="32"/>
                                <w:lang w:val="en-IN"/>
                              </w:rPr>
                              <w:t>Response</w:t>
                            </w:r>
                          </w:p>
                          <w:p w14:paraId="0EAA0635" w14:textId="567D798C" w:rsidR="00C05B31" w:rsidRPr="00C05B31" w:rsidRDefault="00C05B31" w:rsidP="00C05B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</w:pPr>
                            <w:r w:rsidRPr="00C05B31">
                              <w:rPr>
                                <w:rFonts w:ascii="Imprint MT Shadow" w:hAnsi="Imprint MT Shadow"/>
                                <w:sz w:val="32"/>
                                <w:szCs w:val="32"/>
                                <w:lang w:val="en-IN"/>
                              </w:rPr>
                              <w:t xml:space="preserve">Leason Learned </w:t>
                            </w:r>
                          </w:p>
                          <w:p w14:paraId="51FB7912" w14:textId="195559E3" w:rsidR="00C05B31" w:rsidRPr="00C05B31" w:rsidRDefault="00C05B31" w:rsidP="00C05B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</w:pPr>
                            <w:r w:rsidRPr="00C05B31">
                              <w:rPr>
                                <w:rFonts w:ascii="Imprint MT Shadow" w:hAnsi="Imprint MT Shadow"/>
                                <w:sz w:val="32"/>
                                <w:szCs w:val="32"/>
                                <w:lang w:val="en-IN"/>
                              </w:rPr>
                              <w:t>Conclusion</w:t>
                            </w:r>
                          </w:p>
                          <w:p w14:paraId="39501C9C" w14:textId="099C7683" w:rsidR="00C05B31" w:rsidRPr="00C05B31" w:rsidRDefault="00C05B31" w:rsidP="00C05B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mprint MT Shadow" w:hAnsi="Imprint MT Shadow"/>
                                <w:sz w:val="32"/>
                                <w:szCs w:val="32"/>
                              </w:rPr>
                            </w:pPr>
                            <w:r w:rsidRPr="00C05B31">
                              <w:rPr>
                                <w:rFonts w:ascii="Imprint MT Shadow" w:hAnsi="Imprint MT Shadow"/>
                                <w:sz w:val="32"/>
                                <w:szCs w:val="32"/>
                                <w:lang w:val="en-IN"/>
                              </w:rPr>
                              <w:t xml:space="preserve">Reference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F999A8" wp14:editId="1E3C91F9">
                      <wp:simplePos x="0" y="0"/>
                      <wp:positionH relativeFrom="column">
                        <wp:posOffset>2627630</wp:posOffset>
                      </wp:positionH>
                      <wp:positionV relativeFrom="paragraph">
                        <wp:posOffset>5124450</wp:posOffset>
                      </wp:positionV>
                      <wp:extent cx="1950720" cy="266700"/>
                      <wp:effectExtent l="0" t="0" r="11430" b="19050"/>
                      <wp:wrapNone/>
                      <wp:docPr id="24332535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072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85052A" w14:textId="1A141B09" w:rsidR="00C05B31" w:rsidRPr="00C05B31" w:rsidRDefault="00C05B31">
                                  <w:pPr>
                                    <w:rPr>
                                      <w:rFonts w:ascii="Algerian" w:hAnsi="Algerian"/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 xml:space="preserve">           </w:t>
                                  </w:r>
                                  <w:r w:rsidRPr="00C05B31">
                                    <w:rPr>
                                      <w:rFonts w:ascii="Algerian" w:hAnsi="Algerian"/>
                                      <w:lang w:val="en-IN"/>
                                    </w:rPr>
                                    <w:t xml:space="preserve">TABLE OF CONTENT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999A8" id="Text Box 2" o:spid="_x0000_s1027" type="#_x0000_t202" style="position:absolute;left:0;text-align:left;margin-left:206.9pt;margin-top:403.5pt;width:153.6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p1OgIAAIQEAAAOAAAAZHJzL2Uyb0RvYy54bWysVE1v2zAMvQ/YfxB0X+xkSdo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" fillcolor="white [3201]" strokeweight=".5pt">
                      <v:textbox>
                        <w:txbxContent>
                          <w:p w14:paraId="7785052A" w14:textId="1A141B09" w:rsidR="00C05B31" w:rsidRPr="00C05B31" w:rsidRDefault="00C05B31">
                            <w:pPr>
                              <w:rPr>
                                <w:rFonts w:ascii="Algerian" w:hAnsi="Algerian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</w:t>
                            </w:r>
                            <w:r w:rsidRPr="00C05B31">
                              <w:rPr>
                                <w:rFonts w:ascii="Algerian" w:hAnsi="Algerian"/>
                                <w:lang w:val="en-IN"/>
                              </w:rPr>
                              <w:t xml:space="preserve">TABLE OF CONTENT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3EBC56" wp14:editId="3D9D7DEA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4870450</wp:posOffset>
                      </wp:positionV>
                      <wp:extent cx="6612255" cy="3877011"/>
                      <wp:effectExtent l="0" t="0" r="0" b="9525"/>
                      <wp:wrapNone/>
                      <wp:docPr id="171201802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12255" cy="38770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606110" id="Rectangle 1" o:spid="_x0000_s1026" style="position:absolute;margin-left:40.1pt;margin-top:383.5pt;width:520.65pt;height:30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" fillcolor="#ffc000 [3207]" stroked="f"/>
                  </w:pict>
                </mc:Fallback>
              </mc:AlternateContent>
            </w:r>
            <w:r w:rsidR="00D76AB2">
              <w:rPr>
                <w:noProof/>
              </w:rPr>
              <mc:AlternateContent>
                <mc:Choice Requires="wpg">
                  <w:drawing>
                    <wp:inline distT="0" distB="0" distL="0" distR="0" wp14:anchorId="7F88E7F0" wp14:editId="451F916F">
                      <wp:extent cx="6657975" cy="8743950"/>
                      <wp:effectExtent l="0" t="0" r="9525" b="0"/>
                      <wp:docPr id="9" name="Group 9" descr="Title and text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7975" cy="8743950"/>
                                <a:chOff x="0" y="0"/>
                                <a:chExt cx="6657975" cy="8743950"/>
                              </a:xfrm>
                            </wpg:grpSpPr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76191" y="3228975"/>
                                  <a:ext cx="4105285" cy="1389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449C0A3" w14:textId="6C53D65F" w:rsidR="00D76AB2" w:rsidRPr="00CE7A5B" w:rsidRDefault="00CE7A5B" w:rsidP="00933483">
                                    <w:pPr>
                                      <w:pStyle w:val="Title"/>
                                      <w:ind w:left="0"/>
                                      <w:rPr>
                                        <w:rFonts w:ascii="Algerian" w:hAnsi="Algerian"/>
                                        <w:color w:val="FFFF00"/>
                                        <w:sz w:val="36"/>
                                        <w:szCs w:val="36"/>
                                      </w:rPr>
                                    </w:pPr>
                                    <w:r w:rsidRPr="00CE7A5B">
                                      <w:rPr>
                                        <w:rFonts w:ascii="Algerian" w:hAnsi="Algerian"/>
                                        <w:color w:val="FFFF00"/>
                                        <w:sz w:val="36"/>
                                        <w:szCs w:val="36"/>
                                      </w:rPr>
                                      <w:t>Cybersecurity Breach Report:</w:t>
                                    </w:r>
                                  </w:p>
                                  <w:p w14:paraId="4C702939" w14:textId="153C28A0" w:rsidR="00D76AB2" w:rsidRPr="00FA5886" w:rsidRDefault="00FA5886" w:rsidP="000B4502">
                                    <w:pPr>
                                      <w:pStyle w:val="Subtitle"/>
                                      <w:rPr>
                                        <w:rFonts w:ascii="Imprint MT Shadow" w:hAnsi="Imprint MT Shadow"/>
                                      </w:rPr>
                                    </w:pPr>
                                    <w:r w:rsidRPr="00FA5886">
                                      <w:rPr>
                                        <w:rFonts w:ascii="Imprint MT Shadow" w:hAnsi="Imprint MT Shadow"/>
                                      </w:rPr>
                                      <w:t>The Equifax Breach (2017)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76200" y="0"/>
                                  <a:ext cx="3004185" cy="1554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9F953A" w14:textId="7179ED9E" w:rsidR="00D76AB2" w:rsidRDefault="00933483" w:rsidP="00933483">
                                    <w:pPr>
                                      <w:pStyle w:val="Heading2"/>
                                      <w:rPr>
                                        <w:rFonts w:ascii="Arial Narrow" w:hAnsi="Arial Narrow"/>
                                        <w:color w:val="0D0D0D" w:themeColor="text1" w:themeTint="F2"/>
                                      </w:rPr>
                                    </w:pPr>
                                    <w:r w:rsidRPr="00933483"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>Prepared by:</w:t>
                                    </w:r>
                                    <w:r w:rsidRPr="00933483">
                                      <w:rPr>
                                        <w:rFonts w:ascii="Arial Narrow" w:hAnsi="Arial Narrow"/>
                                        <w:color w:val="0D0D0D" w:themeColor="text1" w:themeTint="F2"/>
                                      </w:rPr>
                                      <w:t xml:space="preserve"> Madhumitha B.</w:t>
                                    </w:r>
                                    <w:r w:rsidRPr="00933483">
                                      <w:rPr>
                                        <w:rFonts w:ascii="Arial Narrow" w:hAnsi="Arial Narrow"/>
                                        <w:color w:val="0D0D0D" w:themeColor="text1" w:themeTint="F2"/>
                                      </w:rPr>
                                      <w:br/>
                                    </w:r>
                                    <w:r w:rsidRPr="00933483"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>Institution:</w:t>
                                    </w:r>
                                    <w:r w:rsidRPr="00933483">
                                      <w:rPr>
                                        <w:rFonts w:ascii="Arial Narrow" w:hAnsi="Arial Narrow"/>
                                        <w:color w:val="0D0D0D" w:themeColor="text1" w:themeTint="F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33483">
                                      <w:rPr>
                                        <w:rFonts w:ascii="Arial Narrow" w:hAnsi="Arial Narrow"/>
                                        <w:color w:val="0D0D0D" w:themeColor="text1" w:themeTint="F2"/>
                                      </w:rPr>
                                      <w:t>Velammal</w:t>
                                    </w:r>
                                    <w:proofErr w:type="spellEnd"/>
                                    <w:r w:rsidRPr="00933483">
                                      <w:rPr>
                                        <w:rFonts w:ascii="Arial Narrow" w:hAnsi="Arial Narrow"/>
                                        <w:color w:val="0D0D0D" w:themeColor="text1" w:themeTint="F2"/>
                                      </w:rPr>
                                      <w:t xml:space="preserve"> Engineering College, Department of AI &amp; DS</w:t>
                                    </w:r>
                                    <w:r w:rsidRPr="00933483">
                                      <w:rPr>
                                        <w:rFonts w:ascii="Arial Narrow" w:hAnsi="Arial Narrow"/>
                                        <w:color w:val="0D0D0D" w:themeColor="text1" w:themeTint="F2"/>
                                      </w:rPr>
                                      <w:br/>
                                    </w:r>
                                    <w:r w:rsidRPr="00933483"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>Date:</w:t>
                                    </w:r>
                                    <w:r w:rsidRPr="00933483">
                                      <w:rPr>
                                        <w:rFonts w:ascii="Arial Narrow" w:hAnsi="Arial Narrow"/>
                                        <w:color w:val="0D0D0D" w:themeColor="text1" w:themeTint="F2"/>
                                      </w:rPr>
                                      <w:t xml:space="preserve"> October 2024</w:t>
                                    </w:r>
                                  </w:p>
                                  <w:p w14:paraId="655930CA" w14:textId="77777777" w:rsidR="00EB216A" w:rsidRDefault="00E352E1" w:rsidP="00E352E1">
                                    <w:r w:rsidRPr="00E352E1">
                                      <w:rPr>
                                        <w:b/>
                                        <w:bCs/>
                                      </w:rPr>
                                      <w:t xml:space="preserve">INTERN COMPANY NAME: </w:t>
                                    </w:r>
                                    <w:r w:rsidR="00EB216A" w:rsidRPr="00EB216A">
                                      <w:t>NULL CLASS</w:t>
                                    </w:r>
                                  </w:p>
                                  <w:p w14:paraId="0F704AE4" w14:textId="0FEB89CE" w:rsidR="00EB216A" w:rsidRPr="00EB216A" w:rsidRDefault="00EB216A" w:rsidP="00E352E1">
                                    <w:r>
                                      <w:t xml:space="preserve">                     (TASK 2 REPORT)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0" y="4866939"/>
                                  <a:ext cx="6657975" cy="38770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FD437C" w14:textId="011979FC" w:rsidR="00D76AB2" w:rsidRDefault="00D76AB2" w:rsidP="00A1111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88E7F0" id="Group 9" o:spid="_x0000_s1028" alt="Title and text&#10;" style="width:524.25pt;height:688.5pt;mso-position-horizontal-relative:char;mso-position-vertical-relative:line" coordsize="66579,8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">
                      <v:shape id="Text Box 6" o:spid="_x0000_s1029" type="#_x0000_t202" style="position:absolute;left:761;top:32289;width:41053;height:1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7449C0A3" w14:textId="6C53D65F" w:rsidR="00D76AB2" w:rsidRPr="00CE7A5B" w:rsidRDefault="00CE7A5B" w:rsidP="00933483">
                              <w:pPr>
                                <w:pStyle w:val="Title"/>
                                <w:ind w:left="0"/>
                                <w:rPr>
                                  <w:rFonts w:ascii="Algerian" w:hAnsi="Algerian"/>
                                  <w:color w:val="FFFF00"/>
                                  <w:sz w:val="36"/>
                                  <w:szCs w:val="36"/>
                                </w:rPr>
                              </w:pPr>
                              <w:r w:rsidRPr="00CE7A5B">
                                <w:rPr>
                                  <w:rFonts w:ascii="Algerian" w:hAnsi="Algerian"/>
                                  <w:color w:val="FFFF00"/>
                                  <w:sz w:val="36"/>
                                  <w:szCs w:val="36"/>
                                </w:rPr>
                                <w:t>Cybersecurity Breach Report:</w:t>
                              </w:r>
                            </w:p>
                            <w:p w14:paraId="4C702939" w14:textId="153C28A0" w:rsidR="00D76AB2" w:rsidRPr="00FA5886" w:rsidRDefault="00FA5886" w:rsidP="000B4502">
                              <w:pPr>
                                <w:pStyle w:val="Subtitle"/>
                                <w:rPr>
                                  <w:rFonts w:ascii="Imprint MT Shadow" w:hAnsi="Imprint MT Shadow"/>
                                </w:rPr>
                              </w:pPr>
                              <w:r w:rsidRPr="00FA5886">
                                <w:rPr>
                                  <w:rFonts w:ascii="Imprint MT Shadow" w:hAnsi="Imprint MT Shadow"/>
                                </w:rPr>
                                <w:t>The Equifax Breach (2017)</w:t>
                              </w:r>
                            </w:p>
                          </w:txbxContent>
                        </v:textbox>
                      </v:shape>
                      <v:shape id="_x0000_s1030" type="#_x0000_t202" style="position:absolute;left:762;width:30041;height:15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14:paraId="209F953A" w14:textId="7179ED9E" w:rsidR="00D76AB2" w:rsidRDefault="00933483" w:rsidP="00933483">
                              <w:pPr>
                                <w:pStyle w:val="Heading2"/>
                                <w:rPr>
                                  <w:rFonts w:ascii="Arial Narrow" w:hAnsi="Arial Narrow"/>
                                  <w:color w:val="0D0D0D" w:themeColor="text1" w:themeTint="F2"/>
                                </w:rPr>
                              </w:pPr>
                              <w:r w:rsidRPr="00933483">
                                <w:rPr>
                                  <w:rFonts w:ascii="Arial Narrow" w:hAnsi="Arial Narrow"/>
                                  <w:b/>
                                  <w:bCs/>
                                  <w:color w:val="0D0D0D" w:themeColor="text1" w:themeTint="F2"/>
                                </w:rPr>
                                <w:t>Prepared by:</w:t>
                              </w:r>
                              <w:r w:rsidRPr="00933483">
                                <w:rPr>
                                  <w:rFonts w:ascii="Arial Narrow" w:hAnsi="Arial Narrow"/>
                                  <w:color w:val="0D0D0D" w:themeColor="text1" w:themeTint="F2"/>
                                </w:rPr>
                                <w:t xml:space="preserve"> Madhumitha B.</w:t>
                              </w:r>
                              <w:r w:rsidRPr="00933483">
                                <w:rPr>
                                  <w:rFonts w:ascii="Arial Narrow" w:hAnsi="Arial Narrow"/>
                                  <w:color w:val="0D0D0D" w:themeColor="text1" w:themeTint="F2"/>
                                </w:rPr>
                                <w:br/>
                              </w:r>
                              <w:r w:rsidRPr="00933483">
                                <w:rPr>
                                  <w:rFonts w:ascii="Arial Narrow" w:hAnsi="Arial Narrow"/>
                                  <w:b/>
                                  <w:bCs/>
                                  <w:color w:val="0D0D0D" w:themeColor="text1" w:themeTint="F2"/>
                                </w:rPr>
                                <w:t>Institution:</w:t>
                              </w:r>
                              <w:r w:rsidRPr="00933483">
                                <w:rPr>
                                  <w:rFonts w:ascii="Arial Narrow" w:hAnsi="Arial Narrow"/>
                                  <w:color w:val="0D0D0D" w:themeColor="text1" w:themeTint="F2"/>
                                </w:rPr>
                                <w:t xml:space="preserve"> </w:t>
                              </w:r>
                              <w:proofErr w:type="spellStart"/>
                              <w:r w:rsidRPr="00933483">
                                <w:rPr>
                                  <w:rFonts w:ascii="Arial Narrow" w:hAnsi="Arial Narrow"/>
                                  <w:color w:val="0D0D0D" w:themeColor="text1" w:themeTint="F2"/>
                                </w:rPr>
                                <w:t>Velammal</w:t>
                              </w:r>
                              <w:proofErr w:type="spellEnd"/>
                              <w:r w:rsidRPr="00933483">
                                <w:rPr>
                                  <w:rFonts w:ascii="Arial Narrow" w:hAnsi="Arial Narrow"/>
                                  <w:color w:val="0D0D0D" w:themeColor="text1" w:themeTint="F2"/>
                                </w:rPr>
                                <w:t xml:space="preserve"> Engineering College, Department of AI &amp; DS</w:t>
                              </w:r>
                              <w:r w:rsidRPr="00933483">
                                <w:rPr>
                                  <w:rFonts w:ascii="Arial Narrow" w:hAnsi="Arial Narrow"/>
                                  <w:color w:val="0D0D0D" w:themeColor="text1" w:themeTint="F2"/>
                                </w:rPr>
                                <w:br/>
                              </w:r>
                              <w:r w:rsidRPr="00933483">
                                <w:rPr>
                                  <w:rFonts w:ascii="Arial Narrow" w:hAnsi="Arial Narrow"/>
                                  <w:b/>
                                  <w:bCs/>
                                  <w:color w:val="0D0D0D" w:themeColor="text1" w:themeTint="F2"/>
                                </w:rPr>
                                <w:t>Date:</w:t>
                              </w:r>
                              <w:r w:rsidRPr="00933483">
                                <w:rPr>
                                  <w:rFonts w:ascii="Arial Narrow" w:hAnsi="Arial Narrow"/>
                                  <w:color w:val="0D0D0D" w:themeColor="text1" w:themeTint="F2"/>
                                </w:rPr>
                                <w:t xml:space="preserve"> October 2024</w:t>
                              </w:r>
                            </w:p>
                            <w:p w14:paraId="655930CA" w14:textId="77777777" w:rsidR="00EB216A" w:rsidRDefault="00E352E1" w:rsidP="00E352E1">
                              <w:r w:rsidRPr="00E352E1">
                                <w:rPr>
                                  <w:b/>
                                  <w:bCs/>
                                </w:rPr>
                                <w:t xml:space="preserve">INTERN COMPANY NAME: </w:t>
                              </w:r>
                              <w:r w:rsidR="00EB216A" w:rsidRPr="00EB216A">
                                <w:t>NULL CLASS</w:t>
                              </w:r>
                            </w:p>
                            <w:p w14:paraId="0F704AE4" w14:textId="0FEB89CE" w:rsidR="00EB216A" w:rsidRPr="00EB216A" w:rsidRDefault="00EB216A" w:rsidP="00E352E1">
                              <w:r>
                                <w:t xml:space="preserve">                     (TASK 2 REPORT)</w:t>
                              </w:r>
                            </w:p>
                          </w:txbxContent>
                        </v:textbox>
                      </v:shape>
                      <v:shape id="_x0000_s1031" type="#_x0000_t202" style="position:absolute;top:48669;width:66579;height:38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32FD437C" w14:textId="011979FC" w:rsidR="00D76AB2" w:rsidRDefault="00D76AB2" w:rsidP="00A1111B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14:paraId="2E06491F" w14:textId="77777777" w:rsidTr="00A1111B">
        <w:trPr>
          <w:trHeight w:val="900"/>
        </w:trPr>
        <w:tc>
          <w:tcPr>
            <w:tcW w:w="12229" w:type="dxa"/>
            <w:vAlign w:val="bottom"/>
          </w:tcPr>
          <w:p w14:paraId="3AC18B35" w14:textId="77777777" w:rsidR="00A1111B" w:rsidRDefault="00A1111B" w:rsidP="00A1111B">
            <w:pPr>
              <w:ind w:left="720"/>
              <w:jc w:val="right"/>
              <w:rPr>
                <w:noProof/>
              </w:rPr>
            </w:pPr>
            <w:r>
              <w:rPr>
                <w:noProof/>
              </w:rPr>
              <w:t>Page 1</w:t>
            </w:r>
          </w:p>
        </w:tc>
      </w:tr>
    </w:tbl>
    <w:p w14:paraId="422FEE12" w14:textId="77777777" w:rsidR="000B4502" w:rsidRDefault="000B4502"/>
    <w:p w14:paraId="43CD1124" w14:textId="45511822" w:rsidR="000B4502" w:rsidRDefault="000B4502"/>
    <w:tbl>
      <w:tblPr>
        <w:tblW w:w="12180" w:type="dxa"/>
        <w:tblInd w:w="5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3635"/>
        <w:gridCol w:w="2455"/>
        <w:gridCol w:w="6090"/>
      </w:tblGrid>
      <w:tr w:rsidR="00C05B31" w14:paraId="5EB6C770" w14:textId="77777777" w:rsidTr="00515218">
        <w:trPr>
          <w:trHeight w:val="2970"/>
        </w:trPr>
        <w:tc>
          <w:tcPr>
            <w:tcW w:w="6090" w:type="dxa"/>
            <w:gridSpan w:val="2"/>
          </w:tcPr>
          <w:p w14:paraId="2D175B6F" w14:textId="0F77DA94" w:rsidR="00515218" w:rsidRDefault="00C05B31" w:rsidP="000B45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692171" wp14:editId="73E36403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156210</wp:posOffset>
                      </wp:positionV>
                      <wp:extent cx="2446020" cy="982980"/>
                      <wp:effectExtent l="0" t="0" r="11430" b="26670"/>
                      <wp:wrapNone/>
                      <wp:docPr id="166174617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6020" cy="982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A9B8EA" w14:textId="3B714C87" w:rsidR="00C05B31" w:rsidRPr="00C05B31" w:rsidRDefault="00C05B31" w:rsidP="00C05B31">
                                  <w:pPr>
                                    <w:jc w:val="center"/>
                                    <w:rPr>
                                      <w:rFonts w:ascii="Algerian" w:hAnsi="Algerian"/>
                                      <w:color w:val="000000" w:themeColor="text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C05B31">
                                    <w:rPr>
                                      <w:rFonts w:ascii="Algerian" w:hAnsi="Algerian"/>
                                      <w:color w:val="000000" w:themeColor="text1"/>
                                      <w:sz w:val="32"/>
                                      <w:szCs w:val="32"/>
                                      <w:lang w:val="en-IN"/>
                                    </w:rPr>
                                    <w:t>INTRODUCTION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3692171" id="Rectangle 4" o:spid="_x0000_s1032" style="position:absolute;margin-left:40.7pt;margin-top:12.3pt;width:192.6pt;height:77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textbox>
                        <w:txbxContent>
                          <w:p w14:paraId="0FA9B8EA" w14:textId="3B714C87" w:rsidR="00C05B31" w:rsidRPr="00C05B31" w:rsidRDefault="00C05B31" w:rsidP="00C05B31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C05B31">
                              <w:rPr>
                                <w:rFonts w:ascii="Algerian" w:hAnsi="Algerian"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  <w:t>INTRODUCTION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90" w:type="dxa"/>
          </w:tcPr>
          <w:p w14:paraId="741B847E" w14:textId="08099D47" w:rsidR="00515218" w:rsidRDefault="00C05B31" w:rsidP="000B45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4090EA" wp14:editId="67A9C295">
                      <wp:simplePos x="0" y="0"/>
                      <wp:positionH relativeFrom="column">
                        <wp:posOffset>-505460</wp:posOffset>
                      </wp:positionH>
                      <wp:positionV relativeFrom="paragraph">
                        <wp:posOffset>73025</wp:posOffset>
                      </wp:positionV>
                      <wp:extent cx="3771900" cy="1844040"/>
                      <wp:effectExtent l="0" t="0" r="19050" b="22860"/>
                      <wp:wrapNone/>
                      <wp:docPr id="850059681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1900" cy="1844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745E2E" w14:textId="77777777" w:rsidR="00954032" w:rsidRPr="00954032" w:rsidRDefault="00954032" w:rsidP="0095403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54032">
                                    <w:rPr>
                                      <w:rFonts w:ascii="Times New Roman" w:hAnsi="Times New Roman" w:cs="Times New Roman"/>
                                    </w:rPr>
                                    <w:t xml:space="preserve">The Equifax data breach, one of the most significant cybersecurity incidents in recent history, affected over 147 million consumers. </w:t>
                                  </w:r>
                                </w:p>
                                <w:p w14:paraId="2B7D3DFD" w14:textId="77777777" w:rsidR="00954032" w:rsidRPr="00954032" w:rsidRDefault="00954032" w:rsidP="0095403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54032">
                                    <w:rPr>
                                      <w:rFonts w:ascii="Times New Roman" w:hAnsi="Times New Roman" w:cs="Times New Roman"/>
                                    </w:rPr>
                                    <w:t xml:space="preserve">The breach, which occurred in 2017, exposed sensitive personal information such as Social Security numbers, birth dates, and addresses. </w:t>
                                  </w:r>
                                </w:p>
                                <w:p w14:paraId="7EF84799" w14:textId="7D4DC4A1" w:rsidR="00C05B31" w:rsidRDefault="00954032" w:rsidP="0095403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both"/>
                                  </w:pPr>
                                  <w:r w:rsidRPr="00954032">
                                    <w:rPr>
                                      <w:rFonts w:ascii="Times New Roman" w:hAnsi="Times New Roman" w:cs="Times New Roman"/>
                                    </w:rPr>
                                    <w:t>This report analyzes the breach by examining its background, how it occurred, its impact, the response by Equifax, and the lessons learned</w:t>
                                  </w:r>
                                  <w:r w:rsidRPr="00954032"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090EA" id="Text Box 7" o:spid="_x0000_s1033" type="#_x0000_t202" style="position:absolute;margin-left:-39.8pt;margin-top:5.75pt;width:297pt;height:14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" fillcolor="white [3201]" strokeweight=".5pt">
                      <v:textbox>
                        <w:txbxContent>
                          <w:p w14:paraId="1A745E2E" w14:textId="77777777" w:rsidR="00954032" w:rsidRPr="00954032" w:rsidRDefault="00954032" w:rsidP="009540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4032">
                              <w:rPr>
                                <w:rFonts w:ascii="Times New Roman" w:hAnsi="Times New Roman" w:cs="Times New Roman"/>
                              </w:rPr>
                              <w:t xml:space="preserve">The Equifax data breach, one of the most significant cybersecurity incidents in recent history, affected over 147 million consumers. </w:t>
                            </w:r>
                          </w:p>
                          <w:p w14:paraId="2B7D3DFD" w14:textId="77777777" w:rsidR="00954032" w:rsidRPr="00954032" w:rsidRDefault="00954032" w:rsidP="009540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4032">
                              <w:rPr>
                                <w:rFonts w:ascii="Times New Roman" w:hAnsi="Times New Roman" w:cs="Times New Roman"/>
                              </w:rPr>
                              <w:t xml:space="preserve">The breach, which occurred in 2017, exposed sensitive personal information such as Social Security numbers, birth dates, and addresses. </w:t>
                            </w:r>
                          </w:p>
                          <w:p w14:paraId="7EF84799" w14:textId="7D4DC4A1" w:rsidR="00C05B31" w:rsidRDefault="00954032" w:rsidP="009540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 w:rsidRPr="00954032">
                              <w:rPr>
                                <w:rFonts w:ascii="Times New Roman" w:hAnsi="Times New Roman" w:cs="Times New Roman"/>
                              </w:rPr>
                              <w:t>This report analyzes the breach by examining its background, how it occurred, its impact, the response by Equifax, and the lessons learned</w:t>
                            </w:r>
                            <w:r w:rsidRPr="0095403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05B31" w14:paraId="0A6A5C0A" w14:textId="77777777" w:rsidTr="00515218">
        <w:trPr>
          <w:trHeight w:val="8604"/>
        </w:trPr>
        <w:tc>
          <w:tcPr>
            <w:tcW w:w="3635" w:type="dxa"/>
          </w:tcPr>
          <w:p w14:paraId="250E02A9" w14:textId="5F48033C" w:rsidR="000B4502" w:rsidRDefault="009540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B10D94" wp14:editId="0FE39940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3139440</wp:posOffset>
                      </wp:positionV>
                      <wp:extent cx="2415540" cy="594360"/>
                      <wp:effectExtent l="0" t="0" r="22860" b="15240"/>
                      <wp:wrapNone/>
                      <wp:docPr id="1646849308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554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A6F3CC" w14:textId="2C28D55B" w:rsidR="00954032" w:rsidRPr="00954032" w:rsidRDefault="00954032" w:rsidP="00954032">
                                  <w:pPr>
                                    <w:jc w:val="center"/>
                                    <w:rPr>
                                      <w:rFonts w:ascii="Algerian" w:hAnsi="Algerian"/>
                                      <w:color w:val="0D0D0D" w:themeColor="text1" w:themeTint="F2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954032">
                                    <w:rPr>
                                      <w:rFonts w:ascii="Algerian" w:hAnsi="Algerian"/>
                                      <w:color w:val="0D0D0D" w:themeColor="text1" w:themeTint="F2"/>
                                      <w:sz w:val="32"/>
                                      <w:szCs w:val="32"/>
                                      <w:lang w:val="en-IN"/>
                                    </w:rPr>
                                    <w:t xml:space="preserve">BRANCH DETAILS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B10D94" id="Rectangle 10" o:spid="_x0000_s1034" style="position:absolute;margin-left:49.1pt;margin-top:247.2pt;width:190.2pt;height:4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textbox>
                        <w:txbxContent>
                          <w:p w14:paraId="30A6F3CC" w14:textId="2C28D55B" w:rsidR="00954032" w:rsidRPr="00954032" w:rsidRDefault="00954032" w:rsidP="00954032">
                            <w:pPr>
                              <w:jc w:val="center"/>
                              <w:rPr>
                                <w:rFonts w:ascii="Algerian" w:hAnsi="Algerian"/>
                                <w:color w:val="0D0D0D" w:themeColor="text1" w:themeTint="F2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954032">
                              <w:rPr>
                                <w:rFonts w:ascii="Algerian" w:hAnsi="Algerian"/>
                                <w:color w:val="0D0D0D" w:themeColor="text1" w:themeTint="F2"/>
                                <w:sz w:val="32"/>
                                <w:szCs w:val="32"/>
                                <w:lang w:val="en-IN"/>
                              </w:rPr>
                              <w:t xml:space="preserve">BRANCH DETAILS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2751F1" wp14:editId="0EE99FD3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307975</wp:posOffset>
                      </wp:positionV>
                      <wp:extent cx="2255520" cy="586740"/>
                      <wp:effectExtent l="0" t="0" r="11430" b="22860"/>
                      <wp:wrapNone/>
                      <wp:docPr id="650914507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520" cy="5867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F77D44" w14:textId="315808C1" w:rsidR="00C05B31" w:rsidRPr="00C05B31" w:rsidRDefault="00C05B31" w:rsidP="00C05B31">
                                  <w:pPr>
                                    <w:jc w:val="center"/>
                                    <w:rPr>
                                      <w:rFonts w:ascii="Algerian" w:hAnsi="Algerian"/>
                                      <w:color w:val="0D0D0D" w:themeColor="text1" w:themeTint="F2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C05B31">
                                    <w:rPr>
                                      <w:rFonts w:ascii="Algerian" w:hAnsi="Algerian"/>
                                      <w:color w:val="0D0D0D" w:themeColor="text1" w:themeTint="F2"/>
                                      <w:sz w:val="32"/>
                                      <w:szCs w:val="32"/>
                                      <w:lang w:val="en-IN"/>
                                    </w:rPr>
                                    <w:t>BACKGROUND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2751F1" id="Rectangle: Rounded Corners 5" o:spid="_x0000_s1035" style="position:absolute;margin-left:49.1pt;margin-top:24.25pt;width:177.6pt;height:4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" fillcolor="#ffc310 [3031]" strokecolor="#ffc000 [3207]" strokeweight=".5pt">
                      <v:fill color2="#fcbd00 [3175]" rotate="t" colors="0 #ffc746;.5 #ffc600;1 #e5b600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54F77D44" w14:textId="315808C1" w:rsidR="00C05B31" w:rsidRPr="00C05B31" w:rsidRDefault="00C05B31" w:rsidP="00C05B31">
                            <w:pPr>
                              <w:jc w:val="center"/>
                              <w:rPr>
                                <w:rFonts w:ascii="Algerian" w:hAnsi="Algerian"/>
                                <w:color w:val="0D0D0D" w:themeColor="text1" w:themeTint="F2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C05B31">
                              <w:rPr>
                                <w:rFonts w:ascii="Algerian" w:hAnsi="Algerian"/>
                                <w:color w:val="0D0D0D" w:themeColor="text1" w:themeTint="F2"/>
                                <w:sz w:val="32"/>
                                <w:szCs w:val="32"/>
                                <w:lang w:val="en-IN"/>
                              </w:rPr>
                              <w:t>BACKGROUND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8545" w:type="dxa"/>
            <w:gridSpan w:val="2"/>
          </w:tcPr>
          <w:p w14:paraId="2588C13F" w14:textId="787087B5" w:rsidR="000B4502" w:rsidRDefault="004A11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131DEC" wp14:editId="10BBDF52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3787140</wp:posOffset>
                      </wp:positionV>
                      <wp:extent cx="1638300" cy="342900"/>
                      <wp:effectExtent l="0" t="0" r="19050" b="19050"/>
                      <wp:wrapNone/>
                      <wp:docPr id="225849553" name="Rectangle: Bevele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34290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D5F293" w14:textId="07739C64" w:rsidR="004A11C2" w:rsidRPr="004A11C2" w:rsidRDefault="004A11C2" w:rsidP="004A11C2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TIME LINE OF BREACH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131DEC"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Rectangle: Beveled 12" o:spid="_x0000_s1036" type="#_x0000_t84" style="position:absolute;margin-left:98.35pt;margin-top:298.2pt;width:129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43D5F293" w14:textId="07739C64" w:rsidR="004A11C2" w:rsidRPr="004A11C2" w:rsidRDefault="004A11C2" w:rsidP="004A11C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TIME LINE OF BREACH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59B9CD" wp14:editId="0E20637C">
                      <wp:simplePos x="0" y="0"/>
                      <wp:positionH relativeFrom="column">
                        <wp:posOffset>1134745</wp:posOffset>
                      </wp:positionH>
                      <wp:positionV relativeFrom="paragraph">
                        <wp:posOffset>3162300</wp:posOffset>
                      </wp:positionV>
                      <wp:extent cx="3672840" cy="4213860"/>
                      <wp:effectExtent l="0" t="0" r="22860" b="15240"/>
                      <wp:wrapNone/>
                      <wp:docPr id="1369142933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2840" cy="4213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9F6BB1" w14:textId="152DCFD2" w:rsidR="004A11C2" w:rsidRDefault="004A11C2" w:rsidP="004A11C2">
                                  <w:pPr>
                                    <w:pStyle w:val="Heading2"/>
                                    <w:rPr>
                                      <w:rFonts w:ascii="Franklin Gothic Heavy" w:hAnsi="Franklin Gothic Heavy"/>
                                      <w:color w:val="0D0D0D" w:themeColor="text1" w:themeTint="F2"/>
                                      <w:lang w:val="en-IN"/>
                                    </w:rPr>
                                  </w:pPr>
                                  <w:r w:rsidRPr="004A11C2">
                                    <w:rPr>
                                      <w:rFonts w:ascii="Franklin Gothic Heavy" w:hAnsi="Franklin Gothic Heavy"/>
                                      <w:color w:val="0D0D0D" w:themeColor="text1" w:themeTint="F2"/>
                                      <w:lang w:val="en-IN"/>
                                    </w:rPr>
                                    <w:t xml:space="preserve">HOW IT OCCURRED, VULNERABILITIES AND METHOD </w:t>
                                  </w:r>
                                  <w:proofErr w:type="gramStart"/>
                                  <w:r w:rsidRPr="004A11C2">
                                    <w:rPr>
                                      <w:rFonts w:ascii="Franklin Gothic Heavy" w:hAnsi="Franklin Gothic Heavy"/>
                                      <w:color w:val="0D0D0D" w:themeColor="text1" w:themeTint="F2"/>
                                      <w:lang w:val="en-IN"/>
                                    </w:rPr>
                                    <w:t xml:space="preserve">USED </w:t>
                                  </w:r>
                                  <w:r>
                                    <w:rPr>
                                      <w:rFonts w:ascii="Franklin Gothic Heavy" w:hAnsi="Franklin Gothic Heavy"/>
                                      <w:color w:val="0D0D0D" w:themeColor="text1" w:themeTint="F2"/>
                                      <w:lang w:val="en-IN"/>
                                    </w:rPr>
                                    <w:t>:</w:t>
                                  </w:r>
                                  <w:proofErr w:type="gramEnd"/>
                                </w:p>
                                <w:p w14:paraId="702B0B4A" w14:textId="77777777" w:rsidR="004A11C2" w:rsidRDefault="004A11C2" w:rsidP="004A11C2">
                                  <w:pPr>
                                    <w:rPr>
                                      <w:lang w:val="en-IN"/>
                                    </w:rPr>
                                  </w:pPr>
                                </w:p>
                                <w:p w14:paraId="12EBC9EA" w14:textId="77777777" w:rsidR="004A11C2" w:rsidRDefault="004A11C2" w:rsidP="004A11C2">
                                  <w:pPr>
                                    <w:rPr>
                                      <w:lang w:val="en-IN"/>
                                    </w:rPr>
                                  </w:pPr>
                                </w:p>
                                <w:p w14:paraId="2A99A0DD" w14:textId="53DA5063" w:rsidR="004A11C2" w:rsidRPr="004A11C2" w:rsidRDefault="004A11C2" w:rsidP="004A11C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4A11C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The breach occurred between May and July 2017 but wasn’t disclosed to the public until September 2017.</w:t>
                                  </w:r>
                                </w:p>
                                <w:p w14:paraId="63FFFE4B" w14:textId="7AE12028" w:rsidR="004A11C2" w:rsidRDefault="004A11C2" w:rsidP="004A11C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4A11C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Attackers exploited a vulnerability in the Apache Struts web application framework used by Equifax. Despite the availability of a patch in March 2017, Equifax failed to apply it promptly</w:t>
                                  </w:r>
                                </w:p>
                                <w:p w14:paraId="4F8DDA0F" w14:textId="77777777" w:rsidR="004A11C2" w:rsidRPr="004A11C2" w:rsidRDefault="004A11C2" w:rsidP="004A11C2">
                                  <w:pPr>
                                    <w:pStyle w:val="ListParagraph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  <w:p w14:paraId="43520C98" w14:textId="77777777" w:rsidR="004A11C2" w:rsidRDefault="004A11C2"/>
                                <w:p w14:paraId="47EB9459" w14:textId="77777777" w:rsidR="004A11C2" w:rsidRDefault="004A11C2" w:rsidP="004A11C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A11C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The vulnerability (CVE-2017-5638) allowed attackers to execute arbitrary code on the web server.</w:t>
                                  </w:r>
                                </w:p>
                                <w:p w14:paraId="131FEBF0" w14:textId="45E6F256" w:rsidR="004A11C2" w:rsidRPr="004A11C2" w:rsidRDefault="004A11C2" w:rsidP="004A11C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A11C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Failure to update the software exposed the system to attack.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59B9CD" id="Text Box 11" o:spid="_x0000_s1037" type="#_x0000_t202" style="position:absolute;margin-left:89.35pt;margin-top:249pt;width:289.2pt;height:3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rXCOwIAAIQEAAAOAAAAZHJzL2Uyb0RvYy54bWysVEtv2zAMvg/YfxB0X5xX08y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" fillcolor="white [3201]" strokeweight=".5pt">
                      <v:textbox>
                        <w:txbxContent>
                          <w:p w14:paraId="729F6BB1" w14:textId="152DCFD2" w:rsidR="004A11C2" w:rsidRDefault="004A11C2" w:rsidP="004A11C2">
                            <w:pPr>
                              <w:pStyle w:val="Heading2"/>
                              <w:rPr>
                                <w:rFonts w:ascii="Franklin Gothic Heavy" w:hAnsi="Franklin Gothic Heavy"/>
                                <w:color w:val="0D0D0D" w:themeColor="text1" w:themeTint="F2"/>
                                <w:lang w:val="en-IN"/>
                              </w:rPr>
                            </w:pPr>
                            <w:r w:rsidRPr="004A11C2">
                              <w:rPr>
                                <w:rFonts w:ascii="Franklin Gothic Heavy" w:hAnsi="Franklin Gothic Heavy"/>
                                <w:color w:val="0D0D0D" w:themeColor="text1" w:themeTint="F2"/>
                                <w:lang w:val="en-IN"/>
                              </w:rPr>
                              <w:t xml:space="preserve">HOW IT OCCURRED, VULNERABILITIES AND METHOD </w:t>
                            </w:r>
                            <w:proofErr w:type="gramStart"/>
                            <w:r w:rsidRPr="004A11C2">
                              <w:rPr>
                                <w:rFonts w:ascii="Franklin Gothic Heavy" w:hAnsi="Franklin Gothic Heavy"/>
                                <w:color w:val="0D0D0D" w:themeColor="text1" w:themeTint="F2"/>
                                <w:lang w:val="en-IN"/>
                              </w:rPr>
                              <w:t xml:space="preserve">USED </w:t>
                            </w:r>
                            <w:r>
                              <w:rPr>
                                <w:rFonts w:ascii="Franklin Gothic Heavy" w:hAnsi="Franklin Gothic Heavy"/>
                                <w:color w:val="0D0D0D" w:themeColor="text1" w:themeTint="F2"/>
                                <w:lang w:val="en-IN"/>
                              </w:rPr>
                              <w:t>:</w:t>
                            </w:r>
                            <w:proofErr w:type="gramEnd"/>
                          </w:p>
                          <w:p w14:paraId="702B0B4A" w14:textId="77777777" w:rsidR="004A11C2" w:rsidRDefault="004A11C2" w:rsidP="004A11C2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2EBC9EA" w14:textId="77777777" w:rsidR="004A11C2" w:rsidRDefault="004A11C2" w:rsidP="004A11C2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A99A0DD" w14:textId="53DA5063" w:rsidR="004A11C2" w:rsidRPr="004A11C2" w:rsidRDefault="004A11C2" w:rsidP="004A11C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A11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The breach occurred between May and July 2017 but wasn’t disclosed to the public until September 2017.</w:t>
                            </w:r>
                          </w:p>
                          <w:p w14:paraId="63FFFE4B" w14:textId="7AE12028" w:rsidR="004A11C2" w:rsidRDefault="004A11C2" w:rsidP="004A11C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A11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 Attackers exploited a vulnerability in the Apache Struts web application framework used by Equifax. Despite the availability of a patch in March 2017, Equifax failed to apply it promptly</w:t>
                            </w:r>
                          </w:p>
                          <w:p w14:paraId="4F8DDA0F" w14:textId="77777777" w:rsidR="004A11C2" w:rsidRPr="004A11C2" w:rsidRDefault="004A11C2" w:rsidP="004A11C2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43520C98" w14:textId="77777777" w:rsidR="004A11C2" w:rsidRDefault="004A11C2"/>
                          <w:p w14:paraId="47EB9459" w14:textId="77777777" w:rsidR="004A11C2" w:rsidRDefault="004A11C2" w:rsidP="004A11C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A11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vulnerability (CVE-2017-5638) allowed attackers to execute arbitrary code on the web server.</w:t>
                            </w:r>
                          </w:p>
                          <w:p w14:paraId="131FEBF0" w14:textId="45E6F256" w:rsidR="004A11C2" w:rsidRPr="004A11C2" w:rsidRDefault="004A11C2" w:rsidP="004A11C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A11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Failure to update the software exposed the system to attack.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40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DFA741" wp14:editId="765B1D7C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365760</wp:posOffset>
                      </wp:positionV>
                      <wp:extent cx="3741420" cy="2446020"/>
                      <wp:effectExtent l="0" t="0" r="11430" b="11430"/>
                      <wp:wrapNone/>
                      <wp:docPr id="178434593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1420" cy="2446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657983" w14:textId="79ED47A7" w:rsidR="00954032" w:rsidRDefault="00954032" w:rsidP="00954032">
                                  <w:pPr>
                                    <w:pStyle w:val="Heading2"/>
                                    <w:rPr>
                                      <w:rFonts w:ascii="Franklin Gothic Heavy" w:hAnsi="Franklin Gothic Heavy"/>
                                      <w:color w:val="0D0D0D" w:themeColor="text1" w:themeTint="F2"/>
                                      <w:lang w:val="en-IN"/>
                                    </w:rPr>
                                  </w:pPr>
                                  <w:r w:rsidRPr="00954032">
                                    <w:rPr>
                                      <w:rFonts w:ascii="Franklin Gothic Heavy" w:hAnsi="Franklin Gothic Heavy"/>
                                      <w:color w:val="0D0D0D" w:themeColor="text1" w:themeTint="F2"/>
                                      <w:lang w:val="en-IN"/>
                                    </w:rPr>
                                    <w:t>“HISTORY AND CONTEXT OF EQUIFAX”</w:t>
                                  </w:r>
                                </w:p>
                                <w:p w14:paraId="1DFCD88E" w14:textId="4E112939" w:rsidR="00954032" w:rsidRPr="00954032" w:rsidRDefault="00954032" w:rsidP="00954032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54032">
                                    <w:rPr>
                                      <w:rFonts w:ascii="Times New Roman" w:hAnsi="Times New Roman" w:cs="Times New Roman"/>
                                    </w:rPr>
                                    <w:t xml:space="preserve">Equifax is a global consumer credit reporting agency, one of the three largest in the U.S., along with Experian and TransUnion. </w:t>
                                  </w:r>
                                </w:p>
                                <w:p w14:paraId="62088E93" w14:textId="77777777" w:rsidR="00954032" w:rsidRPr="00954032" w:rsidRDefault="00954032" w:rsidP="00954032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54032">
                                    <w:rPr>
                                      <w:rFonts w:ascii="Times New Roman" w:hAnsi="Times New Roman" w:cs="Times New Roman"/>
                                    </w:rPr>
                                    <w:t>Established in 1899, Equifax provides credit information to businesses to assist in credit decisions.</w:t>
                                  </w:r>
                                </w:p>
                                <w:p w14:paraId="642A83DA" w14:textId="0EF8179D" w:rsidR="00954032" w:rsidRPr="00954032" w:rsidRDefault="00954032" w:rsidP="00954032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54032">
                                    <w:rPr>
                                      <w:rFonts w:ascii="Times New Roman" w:hAnsi="Times New Roman" w:cs="Times New Roman"/>
                                    </w:rPr>
                                    <w:t xml:space="preserve">Given its core function, the company stores massive amounts of sensitive personal data, making it a high-value target for cybercriminals. </w:t>
                                  </w:r>
                                </w:p>
                                <w:p w14:paraId="6F01A0B4" w14:textId="7D5294FC" w:rsidR="00954032" w:rsidRPr="00954032" w:rsidRDefault="00954032" w:rsidP="00954032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lang w:val="en-IN"/>
                                    </w:rPr>
                                  </w:pPr>
                                  <w:r w:rsidRPr="00954032">
                                    <w:rPr>
                                      <w:rFonts w:ascii="Times New Roman" w:hAnsi="Times New Roman" w:cs="Times New Roman"/>
                                    </w:rPr>
                                    <w:t>By 2017, Equifax had expanded globally, managing credit data for millions of consumers, emphasizing the critical nature of its data security.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DFA741" id="Text Box 8" o:spid="_x0000_s1038" type="#_x0000_t202" style="position:absolute;margin-left:86.35pt;margin-top:28.8pt;width:294.6pt;height:192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" fillcolor="white [3201]" strokeweight=".5pt">
                      <v:textbox>
                        <w:txbxContent>
                          <w:p w14:paraId="07657983" w14:textId="79ED47A7" w:rsidR="00954032" w:rsidRDefault="00954032" w:rsidP="00954032">
                            <w:pPr>
                              <w:pStyle w:val="Heading2"/>
                              <w:rPr>
                                <w:rFonts w:ascii="Franklin Gothic Heavy" w:hAnsi="Franklin Gothic Heavy"/>
                                <w:color w:val="0D0D0D" w:themeColor="text1" w:themeTint="F2"/>
                                <w:lang w:val="en-IN"/>
                              </w:rPr>
                            </w:pPr>
                            <w:r w:rsidRPr="00954032">
                              <w:rPr>
                                <w:rFonts w:ascii="Franklin Gothic Heavy" w:hAnsi="Franklin Gothic Heavy"/>
                                <w:color w:val="0D0D0D" w:themeColor="text1" w:themeTint="F2"/>
                                <w:lang w:val="en-IN"/>
                              </w:rPr>
                              <w:t>“HISTORY AND CONTEXT OF EQUIFAX”</w:t>
                            </w:r>
                          </w:p>
                          <w:p w14:paraId="1DFCD88E" w14:textId="4E112939" w:rsidR="00954032" w:rsidRPr="00954032" w:rsidRDefault="00954032" w:rsidP="009540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4032">
                              <w:rPr>
                                <w:rFonts w:ascii="Times New Roman" w:hAnsi="Times New Roman" w:cs="Times New Roman"/>
                              </w:rPr>
                              <w:t xml:space="preserve">Equifax is a global consumer credit reporting agency, one of the three largest in the U.S., along with Experian and TransUnion. </w:t>
                            </w:r>
                          </w:p>
                          <w:p w14:paraId="62088E93" w14:textId="77777777" w:rsidR="00954032" w:rsidRPr="00954032" w:rsidRDefault="00954032" w:rsidP="009540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4032">
                              <w:rPr>
                                <w:rFonts w:ascii="Times New Roman" w:hAnsi="Times New Roman" w:cs="Times New Roman"/>
                              </w:rPr>
                              <w:t>Established in 1899, Equifax provides credit information to businesses to assist in credit decisions.</w:t>
                            </w:r>
                          </w:p>
                          <w:p w14:paraId="642A83DA" w14:textId="0EF8179D" w:rsidR="00954032" w:rsidRPr="00954032" w:rsidRDefault="00954032" w:rsidP="009540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4032">
                              <w:rPr>
                                <w:rFonts w:ascii="Times New Roman" w:hAnsi="Times New Roman" w:cs="Times New Roman"/>
                              </w:rPr>
                              <w:t xml:space="preserve">Given its core function, the company stores massive amounts of sensitive personal data, making it a high-value target for cybercriminals. </w:t>
                            </w:r>
                          </w:p>
                          <w:p w14:paraId="6F01A0B4" w14:textId="7D5294FC" w:rsidR="00954032" w:rsidRPr="00954032" w:rsidRDefault="00954032" w:rsidP="009540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954032">
                              <w:rPr>
                                <w:rFonts w:ascii="Times New Roman" w:hAnsi="Times New Roman" w:cs="Times New Roman"/>
                              </w:rPr>
                              <w:t>By 2017, Equifax had expanded globally, managing credit data for millions of consumers, emphasizing the critical nature of its data security.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91CD4B3" w14:textId="77777777" w:rsidR="004A11C2" w:rsidRDefault="004A11C2"/>
    <w:p w14:paraId="13FED799" w14:textId="77777777" w:rsidR="004A11C2" w:rsidRDefault="004A11C2">
      <w:r>
        <w:br w:type="page"/>
      </w:r>
    </w:p>
    <w:p w14:paraId="4225CECC" w14:textId="18C249BF" w:rsidR="00392FA9" w:rsidRDefault="00392FA9"/>
    <w:p w14:paraId="0E862CB1" w14:textId="77777777" w:rsidR="004A11C2" w:rsidRPr="006C2905" w:rsidRDefault="004A11C2" w:rsidP="004A11C2">
      <w:pPr>
        <w:rPr>
          <w:rFonts w:ascii="Times New Roman" w:hAnsi="Times New Roman" w:cs="Times New Roman"/>
          <w:sz w:val="24"/>
          <w:szCs w:val="24"/>
        </w:rPr>
      </w:pPr>
    </w:p>
    <w:p w14:paraId="23D01B4A" w14:textId="085E8E3E" w:rsidR="004A11C2" w:rsidRDefault="004A11C2" w:rsidP="004A11C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39F9D" wp14:editId="306A6B36">
                <wp:simplePos x="0" y="0"/>
                <wp:positionH relativeFrom="column">
                  <wp:posOffset>3611880</wp:posOffset>
                </wp:positionH>
                <wp:positionV relativeFrom="paragraph">
                  <wp:posOffset>109220</wp:posOffset>
                </wp:positionV>
                <wp:extent cx="3649980" cy="4114800"/>
                <wp:effectExtent l="0" t="0" r="26670" b="19050"/>
                <wp:wrapNone/>
                <wp:docPr id="141573137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9DDEE" w14:textId="77777777" w:rsidR="004A11C2" w:rsidRDefault="004A11C2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E45868F" w14:textId="77777777" w:rsidR="006C2905" w:rsidRDefault="006C2905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A40B686" w14:textId="77777777" w:rsidR="006C2905" w:rsidRDefault="006C2905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134854A" w14:textId="77777777" w:rsidR="006C2905" w:rsidRPr="006C2905" w:rsidRDefault="006C2905" w:rsidP="006C290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6C29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vulnerability (CVE-2017-5638) allowed attackers to execute arbitrary code on the web server.</w:t>
                            </w:r>
                          </w:p>
                          <w:p w14:paraId="0020667C" w14:textId="79E0D411" w:rsidR="006C2905" w:rsidRPr="006C2905" w:rsidRDefault="006C2905" w:rsidP="006C290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6C29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Failure to update the software exposed the system to attack.</w:t>
                            </w:r>
                          </w:p>
                          <w:p w14:paraId="0B84A68C" w14:textId="77777777" w:rsidR="006C2905" w:rsidRDefault="006C2905" w:rsidP="006C2905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AAD379A" w14:textId="77777777" w:rsidR="006C2905" w:rsidRDefault="006C2905" w:rsidP="006C2905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</w:p>
                          <w:p w14:paraId="7835FDE2" w14:textId="77777777" w:rsidR="006C2905" w:rsidRDefault="006C2905" w:rsidP="006C2905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</w:p>
                          <w:p w14:paraId="2DBBC164" w14:textId="77777777" w:rsidR="006C2905" w:rsidRDefault="006C2905" w:rsidP="006C2905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</w:p>
                          <w:p w14:paraId="6DABD03D" w14:textId="697C011C" w:rsidR="006C2905" w:rsidRPr="006C2905" w:rsidRDefault="006C2905" w:rsidP="006C290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6C29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Attackers infiltrated Equifax's system using an SQL injection attack.</w:t>
                            </w:r>
                          </w:p>
                          <w:p w14:paraId="7360B75B" w14:textId="64EFE808" w:rsidR="006C2905" w:rsidRPr="006C2905" w:rsidRDefault="006C2905" w:rsidP="006C290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6C29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Once inside, they gained access to a wide range of sensitive information over several months before being detected.</w:t>
                            </w:r>
                          </w:p>
                          <w:p w14:paraId="192F3D91" w14:textId="1557D0BF" w:rsidR="006C2905" w:rsidRPr="006C2905" w:rsidRDefault="006C2905" w:rsidP="006C290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6C29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Poor segmentation of Equifax’s internal systems allowed hackers to move laterally and access vast amounts of personal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9F9D" id="Text Box 15" o:spid="_x0000_s1039" type="#_x0000_t202" style="position:absolute;margin-left:284.4pt;margin-top:8.6pt;width:287.4pt;height:3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" fillcolor="white [3201]" strokeweight=".5pt">
                <v:textbox>
                  <w:txbxContent>
                    <w:p w14:paraId="3009DDEE" w14:textId="77777777" w:rsidR="004A11C2" w:rsidRDefault="004A11C2">
                      <w:pPr>
                        <w:rPr>
                          <w:lang w:val="en-IN"/>
                        </w:rPr>
                      </w:pPr>
                    </w:p>
                    <w:p w14:paraId="1E45868F" w14:textId="77777777" w:rsidR="006C2905" w:rsidRDefault="006C2905">
                      <w:pPr>
                        <w:rPr>
                          <w:lang w:val="en-IN"/>
                        </w:rPr>
                      </w:pPr>
                    </w:p>
                    <w:p w14:paraId="1A40B686" w14:textId="77777777" w:rsidR="006C2905" w:rsidRDefault="006C2905">
                      <w:pPr>
                        <w:rPr>
                          <w:lang w:val="en-IN"/>
                        </w:rPr>
                      </w:pPr>
                    </w:p>
                    <w:p w14:paraId="4134854A" w14:textId="77777777" w:rsidR="006C2905" w:rsidRPr="006C2905" w:rsidRDefault="006C2905" w:rsidP="006C290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6C29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vulnerability (CVE-2017-5638) allowed attackers to execute arbitrary code on the web server.</w:t>
                      </w:r>
                    </w:p>
                    <w:p w14:paraId="0020667C" w14:textId="79E0D411" w:rsidR="006C2905" w:rsidRPr="006C2905" w:rsidRDefault="006C2905" w:rsidP="006C290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6C29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Failure to update the software exposed the system to attack.</w:t>
                      </w:r>
                    </w:p>
                    <w:p w14:paraId="0B84A68C" w14:textId="77777777" w:rsidR="006C2905" w:rsidRDefault="006C2905" w:rsidP="006C2905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AAD379A" w14:textId="77777777" w:rsidR="006C2905" w:rsidRDefault="006C2905" w:rsidP="006C2905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</w:p>
                    <w:p w14:paraId="7835FDE2" w14:textId="77777777" w:rsidR="006C2905" w:rsidRDefault="006C2905" w:rsidP="006C2905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</w:p>
                    <w:p w14:paraId="2DBBC164" w14:textId="77777777" w:rsidR="006C2905" w:rsidRDefault="006C2905" w:rsidP="006C2905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</w:p>
                    <w:p w14:paraId="6DABD03D" w14:textId="697C011C" w:rsidR="006C2905" w:rsidRPr="006C2905" w:rsidRDefault="006C2905" w:rsidP="006C290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6C29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Attackers infiltrated Equifax's system using an SQL injection attack.</w:t>
                      </w:r>
                    </w:p>
                    <w:p w14:paraId="7360B75B" w14:textId="64EFE808" w:rsidR="006C2905" w:rsidRPr="006C2905" w:rsidRDefault="006C2905" w:rsidP="006C290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6C29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Once inside, they gained access to a wide range of sensitive information over several months before being detected.</w:t>
                      </w:r>
                    </w:p>
                    <w:p w14:paraId="192F3D91" w14:textId="1557D0BF" w:rsidR="006C2905" w:rsidRPr="006C2905" w:rsidRDefault="006C2905" w:rsidP="006C290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6C29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Poor segmentation of Equifax’s internal systems allowed hackers to move laterally and access vast amounts of personal data.</w:t>
                      </w:r>
                    </w:p>
                  </w:txbxContent>
                </v:textbox>
              </v:shape>
            </w:pict>
          </mc:Fallback>
        </mc:AlternateContent>
      </w:r>
    </w:p>
    <w:p w14:paraId="61F83120" w14:textId="2F7ADC9C" w:rsidR="004A11C2" w:rsidRDefault="004A11C2" w:rsidP="004A11C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67C31" wp14:editId="44EB28E5">
                <wp:simplePos x="0" y="0"/>
                <wp:positionH relativeFrom="column">
                  <wp:posOffset>3771900</wp:posOffset>
                </wp:positionH>
                <wp:positionV relativeFrom="paragraph">
                  <wp:posOffset>19685</wp:posOffset>
                </wp:positionV>
                <wp:extent cx="1562100" cy="441960"/>
                <wp:effectExtent l="0" t="0" r="0" b="0"/>
                <wp:wrapNone/>
                <wp:docPr id="1815156051" name="Rectangle: Bevel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41960"/>
                        </a:xfrm>
                        <a:prstGeom prst="bevel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8BD18" w14:textId="6ADE5CCF" w:rsidR="006C2905" w:rsidRPr="006C2905" w:rsidRDefault="006C2905" w:rsidP="006C2905">
                            <w:pPr>
                              <w:jc w:val="center"/>
                              <w:rPr>
                                <w:rFonts w:ascii="Algerian" w:hAnsi="Algerian"/>
                                <w:color w:val="0D0D0D" w:themeColor="text1" w:themeTint="F2"/>
                                <w:lang w:val="en-IN"/>
                              </w:rPr>
                            </w:pPr>
                            <w:r w:rsidRPr="006C2905">
                              <w:rPr>
                                <w:rFonts w:ascii="Algerian" w:hAnsi="Algerian"/>
                                <w:color w:val="0D0D0D" w:themeColor="text1" w:themeTint="F2"/>
                                <w:lang w:val="en-IN"/>
                              </w:rPr>
                              <w:t>VULNERABILITIES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67C31" id="Rectangle: Beveled 16" o:spid="_x0000_s1040" type="#_x0000_t84" style="position:absolute;left:0;text-align:left;margin-left:297pt;margin-top:1.55pt;width:123pt;height:3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" fillcolor="#ed7d31 [3205]" stroked="f">
                <v:textbox>
                  <w:txbxContent>
                    <w:p w14:paraId="5B28BD18" w14:textId="6ADE5CCF" w:rsidR="006C2905" w:rsidRPr="006C2905" w:rsidRDefault="006C2905" w:rsidP="006C2905">
                      <w:pPr>
                        <w:jc w:val="center"/>
                        <w:rPr>
                          <w:rFonts w:ascii="Algerian" w:hAnsi="Algerian"/>
                          <w:color w:val="0D0D0D" w:themeColor="text1" w:themeTint="F2"/>
                          <w:lang w:val="en-IN"/>
                        </w:rPr>
                      </w:pPr>
                      <w:r w:rsidRPr="006C2905">
                        <w:rPr>
                          <w:rFonts w:ascii="Algerian" w:hAnsi="Algerian"/>
                          <w:color w:val="0D0D0D" w:themeColor="text1" w:themeTint="F2"/>
                          <w:lang w:val="en-IN"/>
                        </w:rPr>
                        <w:t>VULNERABILITIES</w:t>
                      </w:r>
                    </w:p>
                  </w:txbxContent>
                </v:textbox>
              </v:shape>
            </w:pict>
          </mc:Fallback>
        </mc:AlternateContent>
      </w:r>
    </w:p>
    <w:p w14:paraId="4AF0AFC7" w14:textId="73BFD032" w:rsidR="004A11C2" w:rsidRDefault="006C2905" w:rsidP="004A11C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2FDE2" wp14:editId="5DC5C2E3">
                <wp:simplePos x="0" y="0"/>
                <wp:positionH relativeFrom="column">
                  <wp:posOffset>586740</wp:posOffset>
                </wp:positionH>
                <wp:positionV relativeFrom="paragraph">
                  <wp:posOffset>4026535</wp:posOffset>
                </wp:positionV>
                <wp:extent cx="2377440" cy="449580"/>
                <wp:effectExtent l="0" t="0" r="22860" b="26670"/>
                <wp:wrapNone/>
                <wp:docPr id="272996373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87F3B" w14:textId="33564811" w:rsidR="006C2905" w:rsidRPr="006C2905" w:rsidRDefault="006C2905" w:rsidP="006C2905">
                            <w:pPr>
                              <w:jc w:val="center"/>
                              <w:rPr>
                                <w:rFonts w:ascii="Algerian" w:hAnsi="Algerian"/>
                                <w:lang w:val="en-IN"/>
                              </w:rPr>
                            </w:pPr>
                            <w:r w:rsidRPr="006C2905">
                              <w:rPr>
                                <w:rFonts w:ascii="Algerian" w:hAnsi="Algerian"/>
                                <w:lang w:val="en-IN"/>
                              </w:rPr>
                              <w:t>BREACH TIME LINE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A2FDE2" id="Rectangle: Rounded Corners 18" o:spid="_x0000_s1041" style="position:absolute;left:0;text-align:left;margin-left:46.2pt;margin-top:317.05pt;width:187.2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3C87F3B" w14:textId="33564811" w:rsidR="006C2905" w:rsidRPr="006C2905" w:rsidRDefault="006C2905" w:rsidP="006C2905">
                      <w:pPr>
                        <w:jc w:val="center"/>
                        <w:rPr>
                          <w:rFonts w:ascii="Algerian" w:hAnsi="Algerian"/>
                          <w:lang w:val="en-IN"/>
                        </w:rPr>
                      </w:pPr>
                      <w:r w:rsidRPr="006C2905">
                        <w:rPr>
                          <w:rFonts w:ascii="Algerian" w:hAnsi="Algerian"/>
                          <w:lang w:val="en-IN"/>
                        </w:rPr>
                        <w:t>BREACH TIME LINE DIAGRAM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5168" wp14:editId="0BD26211">
                <wp:simplePos x="0" y="0"/>
                <wp:positionH relativeFrom="column">
                  <wp:posOffset>3916680</wp:posOffset>
                </wp:positionH>
                <wp:positionV relativeFrom="paragraph">
                  <wp:posOffset>1580515</wp:posOffset>
                </wp:positionV>
                <wp:extent cx="1440180" cy="411480"/>
                <wp:effectExtent l="0" t="0" r="26670" b="26670"/>
                <wp:wrapNone/>
                <wp:docPr id="1648099428" name="Rectangle: Bevel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1148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F701E" w14:textId="2348A8FF" w:rsidR="006C2905" w:rsidRPr="006C2905" w:rsidRDefault="006C2905" w:rsidP="006C290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6C2905"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IN"/>
                              </w:rPr>
                              <w:t xml:space="preserve"> METHOD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75168" id="Rectangle: Beveled 17" o:spid="_x0000_s1042" type="#_x0000_t84" style="position:absolute;left:0;text-align:left;margin-left:308.4pt;margin-top:124.45pt;width:113.4pt;height:32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155F701E" w14:textId="2348A8FF" w:rsidR="006C2905" w:rsidRPr="006C2905" w:rsidRDefault="006C2905" w:rsidP="006C2905">
                      <w:pPr>
                        <w:rPr>
                          <w:color w:val="0D0D0D" w:themeColor="text1" w:themeTint="F2"/>
                          <w:sz w:val="24"/>
                          <w:szCs w:val="24"/>
                          <w:lang w:val="en-IN"/>
                        </w:rPr>
                      </w:pPr>
                      <w:r w:rsidRPr="006C2905">
                        <w:rPr>
                          <w:color w:val="0D0D0D" w:themeColor="text1" w:themeTint="F2"/>
                          <w:sz w:val="24"/>
                          <w:szCs w:val="24"/>
                          <w:lang w:val="en-IN"/>
                        </w:rPr>
                        <w:t xml:space="preserve"> METHOD USED</w:t>
                      </w:r>
                    </w:p>
                  </w:txbxContent>
                </v:textbox>
              </v:shape>
            </w:pict>
          </mc:Fallback>
        </mc:AlternateContent>
      </w:r>
      <w:r w:rsidR="004A11C2" w:rsidRPr="004A11C2">
        <w:t>.</w:t>
      </w:r>
    </w:p>
    <w:p w14:paraId="40470F49" w14:textId="77777777" w:rsidR="006C2905" w:rsidRPr="006C2905" w:rsidRDefault="006C2905" w:rsidP="006C2905"/>
    <w:p w14:paraId="19EF0037" w14:textId="77777777" w:rsidR="006C2905" w:rsidRPr="006C2905" w:rsidRDefault="006C2905" w:rsidP="006C2905"/>
    <w:p w14:paraId="618DBFFB" w14:textId="77777777" w:rsidR="006C2905" w:rsidRPr="006C2905" w:rsidRDefault="006C2905" w:rsidP="006C2905"/>
    <w:p w14:paraId="3ADAB417" w14:textId="77777777" w:rsidR="006C2905" w:rsidRPr="006C2905" w:rsidRDefault="006C2905" w:rsidP="006C2905"/>
    <w:p w14:paraId="512E7F01" w14:textId="77777777" w:rsidR="006C2905" w:rsidRPr="006C2905" w:rsidRDefault="006C2905" w:rsidP="006C2905"/>
    <w:p w14:paraId="2E601B95" w14:textId="77777777" w:rsidR="006C2905" w:rsidRPr="006C2905" w:rsidRDefault="006C2905" w:rsidP="006C2905"/>
    <w:p w14:paraId="30061F0C" w14:textId="77777777" w:rsidR="006C2905" w:rsidRPr="006C2905" w:rsidRDefault="006C2905" w:rsidP="006C2905"/>
    <w:p w14:paraId="72D987F1" w14:textId="77777777" w:rsidR="006C2905" w:rsidRPr="006C2905" w:rsidRDefault="006C2905" w:rsidP="006C2905"/>
    <w:p w14:paraId="45AB3B84" w14:textId="77777777" w:rsidR="006C2905" w:rsidRPr="006C2905" w:rsidRDefault="006C2905" w:rsidP="006C2905"/>
    <w:p w14:paraId="14602B91" w14:textId="77777777" w:rsidR="006C2905" w:rsidRPr="006C2905" w:rsidRDefault="006C2905" w:rsidP="006C2905"/>
    <w:p w14:paraId="2A56DE3E" w14:textId="77777777" w:rsidR="006C2905" w:rsidRPr="006C2905" w:rsidRDefault="006C2905" w:rsidP="006C2905"/>
    <w:p w14:paraId="3B399EBF" w14:textId="77777777" w:rsidR="006C2905" w:rsidRPr="006C2905" w:rsidRDefault="006C2905" w:rsidP="006C2905"/>
    <w:p w14:paraId="0B02BCA3" w14:textId="77777777" w:rsidR="006C2905" w:rsidRPr="006C2905" w:rsidRDefault="006C2905" w:rsidP="006C2905"/>
    <w:p w14:paraId="685873D7" w14:textId="77777777" w:rsidR="006C2905" w:rsidRDefault="006C2905" w:rsidP="006C2905"/>
    <w:p w14:paraId="37800A44" w14:textId="546F0EB1" w:rsidR="006C2905" w:rsidRDefault="006C2905" w:rsidP="006C2905">
      <w:pPr>
        <w:tabs>
          <w:tab w:val="left" w:pos="1416"/>
        </w:tabs>
      </w:pPr>
    </w:p>
    <w:p w14:paraId="3728DD5A" w14:textId="4DEA163E" w:rsidR="006C2905" w:rsidRPr="006C2905" w:rsidRDefault="006C2905" w:rsidP="006C2905">
      <w:pPr>
        <w:pStyle w:val="ListParagraph"/>
        <w:numPr>
          <w:ilvl w:val="0"/>
          <w:numId w:val="9"/>
        </w:numPr>
        <w:tabs>
          <w:tab w:val="left" w:pos="1416"/>
        </w:tabs>
        <w:rPr>
          <w:rFonts w:ascii="Times New Roman" w:hAnsi="Times New Roman" w:cs="Times New Roman"/>
          <w:sz w:val="28"/>
          <w:szCs w:val="28"/>
        </w:rPr>
      </w:pPr>
      <w:r w:rsidRPr="006C2905">
        <w:rPr>
          <w:rFonts w:ascii="Times New Roman" w:hAnsi="Times New Roman" w:cs="Times New Roman"/>
          <w:sz w:val="28"/>
          <w:szCs w:val="28"/>
        </w:rPr>
        <w:t>The following diagram illustrates the key events during the Equifax breach</w:t>
      </w:r>
    </w:p>
    <w:p w14:paraId="011F085B" w14:textId="5E949339" w:rsidR="006C2905" w:rsidRDefault="006C2905" w:rsidP="006C2905">
      <w:pPr>
        <w:pStyle w:val="ListParagraph"/>
        <w:tabs>
          <w:tab w:val="left" w:pos="1416"/>
        </w:tabs>
        <w:ind w:left="19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E0CEEC" wp14:editId="76B121ED">
                <wp:simplePos x="0" y="0"/>
                <wp:positionH relativeFrom="column">
                  <wp:posOffset>1089660</wp:posOffset>
                </wp:positionH>
                <wp:positionV relativeFrom="paragraph">
                  <wp:posOffset>233680</wp:posOffset>
                </wp:positionV>
                <wp:extent cx="5478780" cy="3299460"/>
                <wp:effectExtent l="0" t="0" r="7620" b="0"/>
                <wp:wrapNone/>
                <wp:docPr id="1332915067" name="Rectangle: Bevel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3299460"/>
                        </a:xfrm>
                        <a:prstGeom prst="bevel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0E941" w14:textId="2920E79A" w:rsidR="006C2905" w:rsidRDefault="00BE4C39" w:rsidP="006C2905">
                            <w:pPr>
                              <w:jc w:val="center"/>
                            </w:pPr>
                            <w:r w:rsidRPr="00BE4C39">
                              <w:drawing>
                                <wp:inline distT="0" distB="0" distL="0" distR="0" wp14:anchorId="6E61C4ED" wp14:editId="65BF3605">
                                  <wp:extent cx="4471035" cy="2267585"/>
                                  <wp:effectExtent l="0" t="0" r="5715" b="0"/>
                                  <wp:docPr id="13647238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47238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71035" cy="2267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2905"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046F6D99" wp14:editId="1BC14362">
                                      <wp:extent cx="304800" cy="304800"/>
                                      <wp:effectExtent l="0" t="0" r="0" b="0"/>
                                      <wp:docPr id="237556048" name="Rectangle 20" descr="Output imag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782A66E2" id="Rectangle 20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 w:rsidR="006C2905"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6225A816" wp14:editId="593FEF29">
                                      <wp:extent cx="304800" cy="304800"/>
                                      <wp:effectExtent l="0" t="0" r="0" b="0"/>
                                      <wp:docPr id="1230735423" name="Rectangle 21" descr="Output imag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6B180C46" id="Rectangle 21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0CEEC" id="Rectangle: Beveled 19" o:spid="_x0000_s1043" type="#_x0000_t84" style="position:absolute;left:0;text-align:left;margin-left:85.8pt;margin-top:18.4pt;width:431.4pt;height:25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14:paraId="3070E941" w14:textId="2920E79A" w:rsidR="006C2905" w:rsidRDefault="00BE4C39" w:rsidP="006C2905">
                      <w:pPr>
                        <w:jc w:val="center"/>
                      </w:pPr>
                      <w:r w:rsidRPr="00BE4C39">
                        <w:drawing>
                          <wp:inline distT="0" distB="0" distL="0" distR="0" wp14:anchorId="6E61C4ED" wp14:editId="65BF3605">
                            <wp:extent cx="4471035" cy="2267585"/>
                            <wp:effectExtent l="0" t="0" r="5715" b="0"/>
                            <wp:docPr id="13647238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47238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71035" cy="2267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2905"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046F6D99" wp14:editId="1BC14362">
                                <wp:extent cx="304800" cy="304800"/>
                                <wp:effectExtent l="0" t="0" r="0" b="0"/>
                                <wp:docPr id="237556048" name="Rectangle 20" descr="Output imag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1FC0FA75" id="Rectangle 20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 w:rsidR="006C2905"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6225A816" wp14:editId="593FEF29">
                                <wp:extent cx="304800" cy="304800"/>
                                <wp:effectExtent l="0" t="0" r="0" b="0"/>
                                <wp:docPr id="1230735423" name="Rectangle 21" descr="Output imag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3992CACD" id="Rectangle 21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14:paraId="4CB7AF19" w14:textId="77777777" w:rsidR="00BE4C39" w:rsidRPr="00BE4C39" w:rsidRDefault="00BE4C39" w:rsidP="00BE4C39"/>
    <w:p w14:paraId="58468451" w14:textId="77777777" w:rsidR="00BE4C39" w:rsidRPr="00BE4C39" w:rsidRDefault="00BE4C39" w:rsidP="00BE4C39"/>
    <w:p w14:paraId="04D52082" w14:textId="77777777" w:rsidR="00BE4C39" w:rsidRPr="00BE4C39" w:rsidRDefault="00BE4C39" w:rsidP="00BE4C39"/>
    <w:p w14:paraId="3E89193F" w14:textId="77777777" w:rsidR="00BE4C39" w:rsidRPr="00BE4C39" w:rsidRDefault="00BE4C39" w:rsidP="00BE4C39"/>
    <w:p w14:paraId="39CA2F12" w14:textId="77777777" w:rsidR="00BE4C39" w:rsidRPr="00BE4C39" w:rsidRDefault="00BE4C39" w:rsidP="00BE4C39"/>
    <w:p w14:paraId="7234F257" w14:textId="77777777" w:rsidR="00BE4C39" w:rsidRPr="00BE4C39" w:rsidRDefault="00BE4C39" w:rsidP="00BE4C39"/>
    <w:p w14:paraId="20F9A089" w14:textId="77777777" w:rsidR="00BE4C39" w:rsidRPr="00BE4C39" w:rsidRDefault="00BE4C39" w:rsidP="00BE4C39"/>
    <w:p w14:paraId="75E0BC59" w14:textId="77777777" w:rsidR="00BE4C39" w:rsidRPr="00BE4C39" w:rsidRDefault="00BE4C39" w:rsidP="00BE4C39"/>
    <w:p w14:paraId="15189D2A" w14:textId="77777777" w:rsidR="00BE4C39" w:rsidRPr="00BE4C39" w:rsidRDefault="00BE4C39" w:rsidP="00BE4C39"/>
    <w:p w14:paraId="209DF8E1" w14:textId="77777777" w:rsidR="00BE4C39" w:rsidRDefault="00BE4C39" w:rsidP="00BE4C39"/>
    <w:p w14:paraId="241E9934" w14:textId="3EEC0131" w:rsidR="00BE4C39" w:rsidRDefault="00BE4C39" w:rsidP="00BE4C39">
      <w:pPr>
        <w:tabs>
          <w:tab w:val="left" w:pos="10644"/>
        </w:tabs>
      </w:pPr>
      <w:r>
        <w:tab/>
      </w:r>
    </w:p>
    <w:p w14:paraId="7EF698AD" w14:textId="77777777" w:rsidR="00BE4C39" w:rsidRDefault="00BE4C39">
      <w:r>
        <w:br w:type="page"/>
      </w:r>
    </w:p>
    <w:p w14:paraId="1E730DFA" w14:textId="23B8975B" w:rsidR="00BE4C39" w:rsidRDefault="00F25F11" w:rsidP="00BE4C39">
      <w:pPr>
        <w:tabs>
          <w:tab w:val="left" w:pos="106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0A78CB" wp14:editId="11BC85A7">
                <wp:simplePos x="0" y="0"/>
                <wp:positionH relativeFrom="column">
                  <wp:posOffset>3566160</wp:posOffset>
                </wp:positionH>
                <wp:positionV relativeFrom="paragraph">
                  <wp:posOffset>678180</wp:posOffset>
                </wp:positionV>
                <wp:extent cx="3512820" cy="5387340"/>
                <wp:effectExtent l="0" t="0" r="11430" b="22860"/>
                <wp:wrapNone/>
                <wp:docPr id="122013340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538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EE6D7" w14:textId="77777777" w:rsidR="001801AE" w:rsidRDefault="001801AE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D51031C" w14:textId="77777777" w:rsidR="00184B70" w:rsidRDefault="00184B70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A518AF8" w14:textId="24C5B8BC" w:rsidR="00184B70" w:rsidRPr="004B6D6F" w:rsidRDefault="004B6D6F" w:rsidP="004B6D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B6D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Financial Impact:</w:t>
                            </w:r>
                            <w:r w:rsidRPr="004B6D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Equifax incurred significant costs due to the breach, including fines, settlements, legal fees, and lost business. By the end of 2019, the company spent more than $1.4 billion in costs directly associated with the breach.</w:t>
                            </w:r>
                          </w:p>
                          <w:p w14:paraId="6FA91AA2" w14:textId="06303B97" w:rsidR="00BB0CD1" w:rsidRPr="00BB0CD1" w:rsidRDefault="00BB0CD1" w:rsidP="00BB0CD1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ta-IN"/>
                              </w:rPr>
                            </w:pPr>
                          </w:p>
                          <w:p w14:paraId="456FA6D9" w14:textId="77777777" w:rsidR="00BB0CD1" w:rsidRPr="00BB0CD1" w:rsidRDefault="00BB0CD1" w:rsidP="00BB0CD1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ta-IN"/>
                              </w:rPr>
                            </w:pPr>
                            <w:r w:rsidRPr="00BB0CD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 w:bidi="ta-IN"/>
                              </w:rPr>
                              <w:t>Personal Impact:</w:t>
                            </w:r>
                            <w:r w:rsidRPr="00BB0CD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ta-IN"/>
                              </w:rPr>
                              <w:t xml:space="preserve"> Over 147 million individuals had personal data exposed, including Social Security numbers, driver’s licenses, and credit card details.</w:t>
                            </w:r>
                          </w:p>
                          <w:p w14:paraId="67609F2F" w14:textId="77777777" w:rsidR="00BB0CD1" w:rsidRPr="00BB0CD1" w:rsidRDefault="00BB0CD1" w:rsidP="00BB0CD1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ta-IN"/>
                              </w:rPr>
                            </w:pPr>
                            <w:r w:rsidRPr="00BB0CD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 w:bidi="ta-IN"/>
                              </w:rPr>
                              <w:t>Long-Term Consequences:</w:t>
                            </w:r>
                            <w:r w:rsidRPr="00BB0CD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ta-IN"/>
                              </w:rPr>
                              <w:t xml:space="preserve"> Victims faced increased risks of identity theft, fraud, and credit score manipulation.</w:t>
                            </w:r>
                          </w:p>
                          <w:p w14:paraId="69AAFB8E" w14:textId="77777777" w:rsidR="008E207C" w:rsidRPr="008E207C" w:rsidRDefault="008E207C" w:rsidP="008E207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ta-IN"/>
                              </w:rPr>
                            </w:pPr>
                          </w:p>
                          <w:p w14:paraId="5565E593" w14:textId="333BD541" w:rsidR="008E207C" w:rsidRPr="008E207C" w:rsidRDefault="008E207C" w:rsidP="008E207C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ta-IN"/>
                              </w:rPr>
                            </w:pPr>
                            <w:r w:rsidRPr="008E207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 w:bidi="ta-IN"/>
                              </w:rPr>
                              <w:t>Reputational Damage:</w:t>
                            </w:r>
                            <w:r w:rsidRPr="008E207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ta-IN"/>
                              </w:rPr>
                              <w:t xml:space="preserve"> Trust in Equifax as a reliable credit agency plummeted, causing significant harm to its public image.</w:t>
                            </w:r>
                          </w:p>
                          <w:p w14:paraId="41251D8E" w14:textId="77777777" w:rsidR="008E207C" w:rsidRPr="008E207C" w:rsidRDefault="008E207C" w:rsidP="008E207C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ta-IN"/>
                              </w:rPr>
                            </w:pPr>
                            <w:r w:rsidRPr="008E207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 w:bidi="ta-IN"/>
                              </w:rPr>
                              <w:t>Legal Repercussions:</w:t>
                            </w:r>
                            <w:r w:rsidRPr="008E207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ta-IN"/>
                              </w:rPr>
                              <w:t xml:space="preserve"> The breach led to numerous lawsuits and investigations, resulting in a $700 million settlement with the U.S. Federal Trade Commission (FTC).</w:t>
                            </w:r>
                          </w:p>
                          <w:p w14:paraId="0AE9D5E3" w14:textId="77777777" w:rsidR="00E25CAC" w:rsidRPr="004B6D6F" w:rsidRDefault="00E25CAC" w:rsidP="008E207C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78CB" id="Text Box 23" o:spid="_x0000_s1044" type="#_x0000_t202" style="position:absolute;margin-left:280.8pt;margin-top:53.4pt;width:276.6pt;height:424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ZKOwIAAIU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" fillcolor="white [3201]" strokeweight=".5pt">
                <v:textbox>
                  <w:txbxContent>
                    <w:p w14:paraId="6AFEE6D7" w14:textId="77777777" w:rsidR="001801AE" w:rsidRDefault="001801AE">
                      <w:pPr>
                        <w:rPr>
                          <w:lang w:val="en-IN"/>
                        </w:rPr>
                      </w:pPr>
                    </w:p>
                    <w:p w14:paraId="6D51031C" w14:textId="77777777" w:rsidR="00184B70" w:rsidRDefault="00184B70">
                      <w:pPr>
                        <w:rPr>
                          <w:lang w:val="en-IN"/>
                        </w:rPr>
                      </w:pPr>
                    </w:p>
                    <w:p w14:paraId="5A518AF8" w14:textId="24C5B8BC" w:rsidR="00184B70" w:rsidRPr="004B6D6F" w:rsidRDefault="004B6D6F" w:rsidP="004B6D6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B6D6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Financial Impact:</w:t>
                      </w:r>
                      <w:r w:rsidRPr="004B6D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Equifax incurred significant costs due to the breach, including fines, settlements, legal fees, and lost business. By the end of 2019, the company spent more than $1.4 billion in costs directly associated with the breach.</w:t>
                      </w:r>
                    </w:p>
                    <w:p w14:paraId="6FA91AA2" w14:textId="06303B97" w:rsidR="00BB0CD1" w:rsidRPr="00BB0CD1" w:rsidRDefault="00BB0CD1" w:rsidP="00BB0CD1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ta-IN"/>
                        </w:rPr>
                      </w:pPr>
                    </w:p>
                    <w:p w14:paraId="456FA6D9" w14:textId="77777777" w:rsidR="00BB0CD1" w:rsidRPr="00BB0CD1" w:rsidRDefault="00BB0CD1" w:rsidP="00BB0CD1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ta-IN"/>
                        </w:rPr>
                      </w:pPr>
                      <w:r w:rsidRPr="00BB0CD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 w:bidi="ta-IN"/>
                        </w:rPr>
                        <w:t>Personal Impact:</w:t>
                      </w:r>
                      <w:r w:rsidRPr="00BB0CD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ta-IN"/>
                        </w:rPr>
                        <w:t xml:space="preserve"> Over 147 million individuals had personal data exposed, including Social Security numbers, driver’s licenses, and credit card details.</w:t>
                      </w:r>
                    </w:p>
                    <w:p w14:paraId="67609F2F" w14:textId="77777777" w:rsidR="00BB0CD1" w:rsidRPr="00BB0CD1" w:rsidRDefault="00BB0CD1" w:rsidP="00BB0CD1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ta-IN"/>
                        </w:rPr>
                      </w:pPr>
                      <w:r w:rsidRPr="00BB0CD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 w:bidi="ta-IN"/>
                        </w:rPr>
                        <w:t>Long-Term Consequences:</w:t>
                      </w:r>
                      <w:r w:rsidRPr="00BB0CD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ta-IN"/>
                        </w:rPr>
                        <w:t xml:space="preserve"> Victims faced increased risks of identity theft, fraud, and credit score manipulation.</w:t>
                      </w:r>
                    </w:p>
                    <w:p w14:paraId="69AAFB8E" w14:textId="77777777" w:rsidR="008E207C" w:rsidRPr="008E207C" w:rsidRDefault="008E207C" w:rsidP="008E207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ta-IN"/>
                        </w:rPr>
                      </w:pPr>
                    </w:p>
                    <w:p w14:paraId="5565E593" w14:textId="333BD541" w:rsidR="008E207C" w:rsidRPr="008E207C" w:rsidRDefault="008E207C" w:rsidP="008E207C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ta-IN"/>
                        </w:rPr>
                      </w:pPr>
                      <w:r w:rsidRPr="008E207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 w:bidi="ta-IN"/>
                        </w:rPr>
                        <w:t>Reputational Damage:</w:t>
                      </w:r>
                      <w:r w:rsidRPr="008E207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ta-IN"/>
                        </w:rPr>
                        <w:t xml:space="preserve"> Trust in Equifax as a reliable credit agency plummeted, causing significant harm to its public image.</w:t>
                      </w:r>
                    </w:p>
                    <w:p w14:paraId="41251D8E" w14:textId="77777777" w:rsidR="008E207C" w:rsidRPr="008E207C" w:rsidRDefault="008E207C" w:rsidP="008E207C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ta-IN"/>
                        </w:rPr>
                      </w:pPr>
                      <w:r w:rsidRPr="008E207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 w:bidi="ta-IN"/>
                        </w:rPr>
                        <w:t>Legal Repercussions:</w:t>
                      </w:r>
                      <w:r w:rsidRPr="008E207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ta-IN"/>
                        </w:rPr>
                        <w:t xml:space="preserve"> The breach led to numerous lawsuits and investigations, resulting in a $700 million settlement with the U.S. Federal Trade Commission (FTC).</w:t>
                      </w:r>
                    </w:p>
                    <w:p w14:paraId="0AE9D5E3" w14:textId="77777777" w:rsidR="00E25CAC" w:rsidRPr="004B6D6F" w:rsidRDefault="00E25CAC" w:rsidP="008E207C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207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3534A7" wp14:editId="3E2EB901">
                <wp:simplePos x="0" y="0"/>
                <wp:positionH relativeFrom="column">
                  <wp:posOffset>3718560</wp:posOffset>
                </wp:positionH>
                <wp:positionV relativeFrom="paragraph">
                  <wp:posOffset>4251960</wp:posOffset>
                </wp:positionV>
                <wp:extent cx="1965960" cy="441960"/>
                <wp:effectExtent l="0" t="0" r="15240" b="15240"/>
                <wp:wrapNone/>
                <wp:docPr id="1443638725" name="Rectangle: Bevel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44196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A73C8" w14:textId="15E3186F" w:rsidR="00E25CAC" w:rsidRPr="00E25CAC" w:rsidRDefault="00E25CAC" w:rsidP="00E25CAC">
                            <w:pPr>
                              <w:jc w:val="center"/>
                              <w:rPr>
                                <w:rFonts w:ascii="Algerian" w:hAnsi="Algerian"/>
                                <w:color w:val="0D0D0D" w:themeColor="text1" w:themeTint="F2"/>
                                <w:lang w:val="en-IN"/>
                              </w:rPr>
                            </w:pPr>
                            <w:r w:rsidRPr="00E25CAC">
                              <w:rPr>
                                <w:rFonts w:ascii="Algerian" w:hAnsi="Algerian"/>
                                <w:color w:val="0D0D0D" w:themeColor="text1" w:themeTint="F2"/>
                                <w:lang w:val="en-IN"/>
                              </w:rPr>
                              <w:t>ON STAKE 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34A7" id="Rectangle: Beveled 26" o:spid="_x0000_s1045" type="#_x0000_t84" style="position:absolute;margin-left:292.8pt;margin-top:334.8pt;width:154.8pt;height:3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0DEA73C8" w14:textId="15E3186F" w:rsidR="00E25CAC" w:rsidRPr="00E25CAC" w:rsidRDefault="00E25CAC" w:rsidP="00E25CAC">
                      <w:pPr>
                        <w:jc w:val="center"/>
                        <w:rPr>
                          <w:rFonts w:ascii="Algerian" w:hAnsi="Algerian"/>
                          <w:color w:val="0D0D0D" w:themeColor="text1" w:themeTint="F2"/>
                          <w:lang w:val="en-IN"/>
                        </w:rPr>
                      </w:pPr>
                      <w:r w:rsidRPr="00E25CAC">
                        <w:rPr>
                          <w:rFonts w:ascii="Algerian" w:hAnsi="Algerian"/>
                          <w:color w:val="0D0D0D" w:themeColor="text1" w:themeTint="F2"/>
                          <w:lang w:val="en-IN"/>
                        </w:rPr>
                        <w:t>ON STAKE HOLDER</w:t>
                      </w:r>
                    </w:p>
                  </w:txbxContent>
                </v:textbox>
              </v:shape>
            </w:pict>
          </mc:Fallback>
        </mc:AlternateContent>
      </w:r>
      <w:r w:rsidR="004B6D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77938" wp14:editId="16C13FB0">
                <wp:simplePos x="0" y="0"/>
                <wp:positionH relativeFrom="column">
                  <wp:posOffset>3764280</wp:posOffset>
                </wp:positionH>
                <wp:positionV relativeFrom="paragraph">
                  <wp:posOffset>2567940</wp:posOffset>
                </wp:positionV>
                <wp:extent cx="2034540" cy="327660"/>
                <wp:effectExtent l="57150" t="38100" r="60960" b="72390"/>
                <wp:wrapNone/>
                <wp:docPr id="1838286954" name="Rectangle: Bevel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32766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8751B" w14:textId="5839BFEC" w:rsidR="004B6D6F" w:rsidRPr="004B6D6F" w:rsidRDefault="004B6D6F" w:rsidP="004B6D6F">
                            <w:pPr>
                              <w:jc w:val="center"/>
                              <w:rPr>
                                <w:rFonts w:ascii="Algerian" w:hAnsi="Algerian"/>
                                <w:color w:val="0D0D0D" w:themeColor="text1" w:themeTint="F2"/>
                                <w:lang w:val="en-IN"/>
                              </w:rPr>
                            </w:pPr>
                            <w:r w:rsidRPr="004B6D6F">
                              <w:rPr>
                                <w:rFonts w:ascii="Algerian" w:hAnsi="Algerian"/>
                                <w:color w:val="0D0D0D" w:themeColor="text1" w:themeTint="F2"/>
                                <w:lang w:val="en-IN"/>
                              </w:rPr>
                              <w:t xml:space="preserve">ON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77938" id="Rectangle: Beveled 25" o:spid="_x0000_s1046" type="#_x0000_t84" style="position:absolute;margin-left:296.4pt;margin-top:202.2pt;width:160.2pt;height:2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048751B" w14:textId="5839BFEC" w:rsidR="004B6D6F" w:rsidRPr="004B6D6F" w:rsidRDefault="004B6D6F" w:rsidP="004B6D6F">
                      <w:pPr>
                        <w:jc w:val="center"/>
                        <w:rPr>
                          <w:rFonts w:ascii="Algerian" w:hAnsi="Algerian"/>
                          <w:color w:val="0D0D0D" w:themeColor="text1" w:themeTint="F2"/>
                          <w:lang w:val="en-IN"/>
                        </w:rPr>
                      </w:pPr>
                      <w:r w:rsidRPr="004B6D6F">
                        <w:rPr>
                          <w:rFonts w:ascii="Algerian" w:hAnsi="Algerian"/>
                          <w:color w:val="0D0D0D" w:themeColor="text1" w:themeTint="F2"/>
                          <w:lang w:val="en-IN"/>
                        </w:rPr>
                        <w:t xml:space="preserve">ON CUSTOMER </w:t>
                      </w:r>
                    </w:p>
                  </w:txbxContent>
                </v:textbox>
              </v:shape>
            </w:pict>
          </mc:Fallback>
        </mc:AlternateContent>
      </w:r>
      <w:r w:rsidR="004B2F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24F12F" wp14:editId="25479CE1">
                <wp:simplePos x="0" y="0"/>
                <wp:positionH relativeFrom="column">
                  <wp:posOffset>3699510</wp:posOffset>
                </wp:positionH>
                <wp:positionV relativeFrom="paragraph">
                  <wp:posOffset>845820</wp:posOffset>
                </wp:positionV>
                <wp:extent cx="2145030" cy="365760"/>
                <wp:effectExtent l="57150" t="38100" r="64770" b="72390"/>
                <wp:wrapNone/>
                <wp:docPr id="1515974078" name="Rectangle: Bevel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36576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6FF4E" w14:textId="4BA0489F" w:rsidR="00184B70" w:rsidRPr="00184B70" w:rsidRDefault="00184B70" w:rsidP="00184B70">
                            <w:pPr>
                              <w:jc w:val="center"/>
                              <w:rPr>
                                <w:rFonts w:ascii="Algerian" w:hAnsi="Algerian"/>
                                <w:color w:val="0D0D0D" w:themeColor="text1" w:themeTint="F2"/>
                                <w:lang w:val="en-IN"/>
                              </w:rPr>
                            </w:pPr>
                            <w:r w:rsidRPr="00184B70">
                              <w:rPr>
                                <w:rFonts w:ascii="Algerian" w:hAnsi="Algerian"/>
                                <w:color w:val="0D0D0D" w:themeColor="text1" w:themeTint="F2"/>
                                <w:lang w:val="en-IN"/>
                              </w:rPr>
                              <w:t>ON THE 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F12F" id="Rectangle: Beveled 24" o:spid="_x0000_s1047" type="#_x0000_t84" style="position:absolute;margin-left:291.3pt;margin-top:66.6pt;width:168.9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6F6FF4E" w14:textId="4BA0489F" w:rsidR="00184B70" w:rsidRPr="00184B70" w:rsidRDefault="00184B70" w:rsidP="00184B70">
                      <w:pPr>
                        <w:jc w:val="center"/>
                        <w:rPr>
                          <w:rFonts w:ascii="Algerian" w:hAnsi="Algerian"/>
                          <w:color w:val="0D0D0D" w:themeColor="text1" w:themeTint="F2"/>
                          <w:lang w:val="en-IN"/>
                        </w:rPr>
                      </w:pPr>
                      <w:r w:rsidRPr="00184B70">
                        <w:rPr>
                          <w:rFonts w:ascii="Algerian" w:hAnsi="Algerian"/>
                          <w:color w:val="0D0D0D" w:themeColor="text1" w:themeTint="F2"/>
                          <w:lang w:val="en-IN"/>
                        </w:rPr>
                        <w:t>ON THE ORGANIZATION</w:t>
                      </w:r>
                    </w:p>
                  </w:txbxContent>
                </v:textbox>
              </v:shape>
            </w:pict>
          </mc:Fallback>
        </mc:AlternateContent>
      </w:r>
      <w:r w:rsidR="002653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0D2021" wp14:editId="0F7B5D2E">
                <wp:simplePos x="0" y="0"/>
                <wp:positionH relativeFrom="column">
                  <wp:posOffset>708660</wp:posOffset>
                </wp:positionH>
                <wp:positionV relativeFrom="paragraph">
                  <wp:posOffset>617220</wp:posOffset>
                </wp:positionV>
                <wp:extent cx="1981200" cy="518160"/>
                <wp:effectExtent l="0" t="0" r="0" b="0"/>
                <wp:wrapNone/>
                <wp:docPr id="119590298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18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F0C66" w14:textId="628AB60A" w:rsidR="00E13956" w:rsidRPr="000532E9" w:rsidRDefault="000532E9" w:rsidP="00E13956">
                            <w:pPr>
                              <w:rPr>
                                <w:rFonts w:ascii="Algerian" w:hAnsi="Algerian"/>
                                <w:color w:val="0D0D0D" w:themeColor="text1" w:themeTint="F2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0532E9">
                              <w:rPr>
                                <w:rFonts w:ascii="Algerian" w:hAnsi="Algerian"/>
                                <w:color w:val="0D0D0D" w:themeColor="text1" w:themeTint="F2"/>
                                <w:sz w:val="24"/>
                                <w:szCs w:val="24"/>
                                <w:lang w:val="en-IN"/>
                              </w:rPr>
                              <w:t xml:space="preserve">          IMPACT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0D2021" id="Rectangle: Rounded Corners 22" o:spid="_x0000_s1048" style="position:absolute;margin-left:55.8pt;margin-top:48.6pt;width:156pt;height:4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" fillcolor="#5b9bd5 [3208]" stroked="f">
                <v:fill opacity="32896f"/>
                <v:textbox>
                  <w:txbxContent>
                    <w:p w14:paraId="0DAF0C66" w14:textId="628AB60A" w:rsidR="00E13956" w:rsidRPr="000532E9" w:rsidRDefault="000532E9" w:rsidP="00E13956">
                      <w:pPr>
                        <w:rPr>
                          <w:rFonts w:ascii="Algerian" w:hAnsi="Algerian"/>
                          <w:color w:val="0D0D0D" w:themeColor="text1" w:themeTint="F2"/>
                          <w:sz w:val="24"/>
                          <w:szCs w:val="24"/>
                          <w:lang w:val="en-IN"/>
                        </w:rPr>
                      </w:pPr>
                      <w:r w:rsidRPr="000532E9">
                        <w:rPr>
                          <w:rFonts w:ascii="Algerian" w:hAnsi="Algerian"/>
                          <w:color w:val="0D0D0D" w:themeColor="text1" w:themeTint="F2"/>
                          <w:sz w:val="24"/>
                          <w:szCs w:val="24"/>
                          <w:lang w:val="en-IN"/>
                        </w:rPr>
                        <w:t xml:space="preserve">          IMPACT</w:t>
                      </w:r>
                    </w:p>
                  </w:txbxContent>
                </v:textbox>
              </v:roundrect>
            </w:pict>
          </mc:Fallback>
        </mc:AlternateContent>
      </w:r>
      <w:r>
        <w:t>T</w:t>
      </w:r>
    </w:p>
    <w:p w14:paraId="342A38F9" w14:textId="77777777" w:rsidR="00F25F11" w:rsidRPr="00F25F11" w:rsidRDefault="00F25F11" w:rsidP="00F25F11"/>
    <w:p w14:paraId="71601D1D" w14:textId="77777777" w:rsidR="00F25F11" w:rsidRPr="00F25F11" w:rsidRDefault="00F25F11" w:rsidP="00F25F11"/>
    <w:p w14:paraId="1E6ED7F7" w14:textId="77777777" w:rsidR="00F25F11" w:rsidRPr="00F25F11" w:rsidRDefault="00F25F11" w:rsidP="00F25F11"/>
    <w:p w14:paraId="049678D0" w14:textId="77777777" w:rsidR="00F25F11" w:rsidRPr="00F25F11" w:rsidRDefault="00F25F11" w:rsidP="00F25F11"/>
    <w:p w14:paraId="3417005A" w14:textId="77777777" w:rsidR="00F25F11" w:rsidRPr="00F25F11" w:rsidRDefault="00F25F11" w:rsidP="00F25F11"/>
    <w:p w14:paraId="3B71CF5E" w14:textId="77777777" w:rsidR="00F25F11" w:rsidRPr="00F25F11" w:rsidRDefault="00F25F11" w:rsidP="00F25F11"/>
    <w:p w14:paraId="15DADEA3" w14:textId="77777777" w:rsidR="00F25F11" w:rsidRPr="00F25F11" w:rsidRDefault="00F25F11" w:rsidP="00F25F11"/>
    <w:p w14:paraId="5E0DA459" w14:textId="77777777" w:rsidR="00F25F11" w:rsidRPr="00F25F11" w:rsidRDefault="00F25F11" w:rsidP="00F25F11"/>
    <w:p w14:paraId="1DD6D9C7" w14:textId="77777777" w:rsidR="00F25F11" w:rsidRPr="00F25F11" w:rsidRDefault="00F25F11" w:rsidP="00F25F11"/>
    <w:p w14:paraId="40A6D68B" w14:textId="77777777" w:rsidR="00F25F11" w:rsidRPr="00F25F11" w:rsidRDefault="00F25F11" w:rsidP="00F25F11"/>
    <w:p w14:paraId="0E73B8F0" w14:textId="77777777" w:rsidR="00F25F11" w:rsidRPr="00F25F11" w:rsidRDefault="00F25F11" w:rsidP="00F25F11"/>
    <w:p w14:paraId="42BE1CB5" w14:textId="77777777" w:rsidR="00F25F11" w:rsidRPr="00F25F11" w:rsidRDefault="00F25F11" w:rsidP="00F25F11"/>
    <w:p w14:paraId="0F6C346D" w14:textId="77777777" w:rsidR="00F25F11" w:rsidRPr="00F25F11" w:rsidRDefault="00F25F11" w:rsidP="00F25F11"/>
    <w:p w14:paraId="0F30B93B" w14:textId="77777777" w:rsidR="00F25F11" w:rsidRPr="00F25F11" w:rsidRDefault="00F25F11" w:rsidP="00F25F11"/>
    <w:p w14:paraId="1399C532" w14:textId="77777777" w:rsidR="00F25F11" w:rsidRPr="00F25F11" w:rsidRDefault="00F25F11" w:rsidP="00F25F11"/>
    <w:p w14:paraId="57974C1C" w14:textId="77777777" w:rsidR="00F25F11" w:rsidRPr="00F25F11" w:rsidRDefault="00F25F11" w:rsidP="00F25F11"/>
    <w:p w14:paraId="257186D1" w14:textId="77777777" w:rsidR="00F25F11" w:rsidRPr="00F25F11" w:rsidRDefault="00F25F11" w:rsidP="00F25F11"/>
    <w:p w14:paraId="332D44FD" w14:textId="77777777" w:rsidR="00F25F11" w:rsidRPr="00F25F11" w:rsidRDefault="00F25F11" w:rsidP="00F25F11"/>
    <w:p w14:paraId="57E6B97A" w14:textId="77777777" w:rsidR="00F25F11" w:rsidRPr="00F25F11" w:rsidRDefault="00F25F11" w:rsidP="00F25F11"/>
    <w:p w14:paraId="78A2F51D" w14:textId="588EDC37" w:rsidR="00F25F11" w:rsidRPr="00F25F11" w:rsidRDefault="00F25F11" w:rsidP="00F25F11"/>
    <w:p w14:paraId="51A4E415" w14:textId="5A4C86E7" w:rsidR="00F25F11" w:rsidRPr="00F25F11" w:rsidRDefault="00F25F11" w:rsidP="00F25F11">
      <w:pPr>
        <w:tabs>
          <w:tab w:val="left" w:pos="1848"/>
        </w:tabs>
      </w:pPr>
      <w:r>
        <w:t xml:space="preserve">                       </w:t>
      </w:r>
    </w:p>
    <w:p w14:paraId="4622AB45" w14:textId="7BA30FCE" w:rsidR="00F25F11" w:rsidRPr="00F25F11" w:rsidRDefault="003E51FB" w:rsidP="00F25F1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466021" wp14:editId="7147CB13">
                <wp:simplePos x="0" y="0"/>
                <wp:positionH relativeFrom="column">
                  <wp:posOffset>731520</wp:posOffset>
                </wp:positionH>
                <wp:positionV relativeFrom="paragraph">
                  <wp:posOffset>162560</wp:posOffset>
                </wp:positionV>
                <wp:extent cx="1981200" cy="609600"/>
                <wp:effectExtent l="0" t="0" r="19050" b="19050"/>
                <wp:wrapNone/>
                <wp:docPr id="1540431959" name="Fra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09600"/>
                        </a:xfrm>
                        <a:prstGeom prst="fram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1DBD0" id="Frame 27" o:spid="_x0000_s1026" style="position:absolute;margin-left:57.6pt;margin-top:12.8pt;width:156pt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" path="m,l1981200,r,609600l,609600,,xm76200,76200r,457200l1905000,533400r,-457200l76200,76200xe" fillcolor="#ed7d31 [3205]" strokecolor="white [3201]" strokeweight="1.5pt">
                <v:stroke joinstyle="miter"/>
                <v:path arrowok="t" o:connecttype="custom" o:connectlocs="0,0;1981200,0;1981200,609600;0,609600;0,0;76200,76200;76200,533400;1905000,533400;1905000,76200;76200,76200" o:connectangles="0,0,0,0,0,0,0,0,0,0"/>
              </v:shape>
            </w:pict>
          </mc:Fallback>
        </mc:AlternateContent>
      </w:r>
    </w:p>
    <w:p w14:paraId="5352B470" w14:textId="33F5E95C" w:rsidR="00F25F11" w:rsidRDefault="00F25F11" w:rsidP="00F25F11">
      <w:pPr>
        <w:tabs>
          <w:tab w:val="left" w:pos="2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435997" wp14:editId="19D13F11">
                <wp:simplePos x="0" y="0"/>
                <wp:positionH relativeFrom="column">
                  <wp:posOffset>1440180</wp:posOffset>
                </wp:positionH>
                <wp:positionV relativeFrom="paragraph">
                  <wp:posOffset>875030</wp:posOffset>
                </wp:positionV>
                <wp:extent cx="4671060" cy="1783080"/>
                <wp:effectExtent l="0" t="0" r="15240" b="26670"/>
                <wp:wrapNone/>
                <wp:docPr id="156010950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1783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4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4"/>
                              <w:gridCol w:w="3524"/>
                            </w:tblGrid>
                            <w:tr w:rsidR="00C211AB" w14:paraId="7D7762CA" w14:textId="77777777" w:rsidTr="003E51F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524" w:type="dxa"/>
                                </w:tcPr>
                                <w:p w14:paraId="055006DC" w14:textId="1278D8E0" w:rsidR="00C211AB" w:rsidRDefault="008E2F2C" w:rsidP="00A9145B">
                                  <w:r w:rsidRPr="008E2F2C">
                                    <w:t>Affected Entity</w:t>
                                  </w:r>
                                </w:p>
                              </w:tc>
                              <w:tc>
                                <w:tcPr>
                                  <w:tcW w:w="3524" w:type="dxa"/>
                                </w:tcPr>
                                <w:p w14:paraId="6A23E0E3" w14:textId="705F3C0E" w:rsidR="00C211AB" w:rsidRDefault="0034294D" w:rsidP="00A9145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34294D">
                                    <w:t>Impact</w:t>
                                  </w:r>
                                </w:p>
                              </w:tc>
                            </w:tr>
                            <w:tr w:rsidR="00C211AB" w14:paraId="3AA7D5BE" w14:textId="77777777" w:rsidTr="003E51F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524" w:type="dxa"/>
                                </w:tcPr>
                                <w:p w14:paraId="6815E906" w14:textId="693D9722" w:rsidR="00C211AB" w:rsidRPr="003E51FB" w:rsidRDefault="00260CEA" w:rsidP="00A9145B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3E51FB">
                                    <w:rPr>
                                      <w:b w:val="0"/>
                                      <w:bCs w:val="0"/>
                                    </w:rPr>
                                    <w:t>Consumers</w:t>
                                  </w:r>
                                </w:p>
                              </w:tc>
                              <w:tc>
                                <w:tcPr>
                                  <w:tcW w:w="3524" w:type="dxa"/>
                                </w:tcPr>
                                <w:p w14:paraId="2B997EF2" w14:textId="264D7052" w:rsidR="00C211AB" w:rsidRDefault="00D8362C" w:rsidP="00A9145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362C">
                                    <w:t>147 million records exposed</w:t>
                                  </w:r>
                                </w:p>
                              </w:tc>
                            </w:tr>
                            <w:tr w:rsidR="00C211AB" w14:paraId="00B7E075" w14:textId="77777777" w:rsidTr="003E51F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524" w:type="dxa"/>
                                </w:tcPr>
                                <w:p w14:paraId="53BFACF8" w14:textId="0D05DBFB" w:rsidR="00C211AB" w:rsidRPr="003E51FB" w:rsidRDefault="00260CEA" w:rsidP="00A9145B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3E51FB">
                                    <w:rPr>
                                      <w:b w:val="0"/>
                                      <w:bCs w:val="0"/>
                                    </w:rPr>
                                    <w:t>Financial Impact</w:t>
                                  </w:r>
                                </w:p>
                              </w:tc>
                              <w:tc>
                                <w:tcPr>
                                  <w:tcW w:w="3524" w:type="dxa"/>
                                </w:tcPr>
                                <w:p w14:paraId="7B5B82DA" w14:textId="506DBDAF" w:rsidR="00C211AB" w:rsidRDefault="00D8362C" w:rsidP="00A9145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D8362C">
                                    <w:t>$1.4 billion in costs</w:t>
                                  </w:r>
                                </w:p>
                              </w:tc>
                            </w:tr>
                            <w:tr w:rsidR="00C211AB" w14:paraId="74A82E99" w14:textId="77777777" w:rsidTr="003E51F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524" w:type="dxa"/>
                                </w:tcPr>
                                <w:p w14:paraId="292A9457" w14:textId="2F4DFFEF" w:rsidR="00C211AB" w:rsidRPr="003E51FB" w:rsidRDefault="00260CEA" w:rsidP="00A9145B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3E51FB">
                                    <w:rPr>
                                      <w:b w:val="0"/>
                                      <w:bCs w:val="0"/>
                                    </w:rPr>
                                    <w:t>Legal Impact</w:t>
                                  </w:r>
                                </w:p>
                              </w:tc>
                              <w:tc>
                                <w:tcPr>
                                  <w:tcW w:w="3524" w:type="dxa"/>
                                </w:tcPr>
                                <w:p w14:paraId="61898B0C" w14:textId="0A8A8878" w:rsidR="00C211AB" w:rsidRDefault="00D8362C" w:rsidP="00A9145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D8362C">
                                    <w:t>$700 million settlement with FTC</w:t>
                                  </w:r>
                                </w:p>
                              </w:tc>
                            </w:tr>
                            <w:tr w:rsidR="00C211AB" w14:paraId="1CA113CF" w14:textId="77777777" w:rsidTr="003E51FB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524" w:type="dxa"/>
                                </w:tcPr>
                                <w:p w14:paraId="7310A701" w14:textId="3E207A3A" w:rsidR="00C211AB" w:rsidRPr="003E51FB" w:rsidRDefault="00EF1A55" w:rsidP="00A9145B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3E51FB">
                                    <w:rPr>
                                      <w:b w:val="0"/>
                                      <w:bCs w:val="0"/>
                                    </w:rPr>
                                    <w:t>Reputational Damage</w:t>
                                  </w:r>
                                </w:p>
                              </w:tc>
                              <w:tc>
                                <w:tcPr>
                                  <w:tcW w:w="3524" w:type="dxa"/>
                                </w:tcPr>
                                <w:p w14:paraId="60E3C247" w14:textId="3F1304E7" w:rsidR="00C211AB" w:rsidRDefault="003E51FB" w:rsidP="00A9145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3E51FB">
                                    <w:t>Trust erosion</w:t>
                                  </w:r>
                                </w:p>
                              </w:tc>
                            </w:tr>
                          </w:tbl>
                          <w:p w14:paraId="55EE857D" w14:textId="2B68D8CE" w:rsidR="00357023" w:rsidRDefault="00357023" w:rsidP="00A914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35997" id="Rectangle 28" o:spid="_x0000_s1049" style="position:absolute;margin-left:113.4pt;margin-top:68.9pt;width:367.8pt;height:14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tbl>
                      <w:tblPr>
                        <w:tblStyle w:val="GridTable4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524"/>
                        <w:gridCol w:w="3524"/>
                      </w:tblGrid>
                      <w:tr w:rsidR="00C211AB" w14:paraId="7D7762CA" w14:textId="77777777" w:rsidTr="003E51F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524" w:type="dxa"/>
                          </w:tcPr>
                          <w:p w14:paraId="055006DC" w14:textId="1278D8E0" w:rsidR="00C211AB" w:rsidRDefault="008E2F2C" w:rsidP="00A9145B">
                            <w:r w:rsidRPr="008E2F2C">
                              <w:t>Affected Entity</w:t>
                            </w:r>
                          </w:p>
                        </w:tc>
                        <w:tc>
                          <w:tcPr>
                            <w:tcW w:w="3524" w:type="dxa"/>
                          </w:tcPr>
                          <w:p w14:paraId="6A23E0E3" w14:textId="705F3C0E" w:rsidR="00C211AB" w:rsidRDefault="0034294D" w:rsidP="00A9145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34294D">
                              <w:t>Impact</w:t>
                            </w:r>
                          </w:p>
                        </w:tc>
                      </w:tr>
                      <w:tr w:rsidR="00C211AB" w14:paraId="3AA7D5BE" w14:textId="77777777" w:rsidTr="003E51F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524" w:type="dxa"/>
                          </w:tcPr>
                          <w:p w14:paraId="6815E906" w14:textId="693D9722" w:rsidR="00C211AB" w:rsidRPr="003E51FB" w:rsidRDefault="00260CEA" w:rsidP="00A9145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3E51FB">
                              <w:rPr>
                                <w:b w:val="0"/>
                                <w:bCs w:val="0"/>
                              </w:rPr>
                              <w:t>Consumers</w:t>
                            </w:r>
                          </w:p>
                        </w:tc>
                        <w:tc>
                          <w:tcPr>
                            <w:tcW w:w="3524" w:type="dxa"/>
                          </w:tcPr>
                          <w:p w14:paraId="2B997EF2" w14:textId="264D7052" w:rsidR="00C211AB" w:rsidRDefault="00D8362C" w:rsidP="00A9145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D8362C">
                              <w:t>147 million records exposed</w:t>
                            </w:r>
                          </w:p>
                        </w:tc>
                      </w:tr>
                      <w:tr w:rsidR="00C211AB" w14:paraId="00B7E075" w14:textId="77777777" w:rsidTr="003E51F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524" w:type="dxa"/>
                          </w:tcPr>
                          <w:p w14:paraId="53BFACF8" w14:textId="0D05DBFB" w:rsidR="00C211AB" w:rsidRPr="003E51FB" w:rsidRDefault="00260CEA" w:rsidP="00A9145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3E51FB">
                              <w:rPr>
                                <w:b w:val="0"/>
                                <w:bCs w:val="0"/>
                              </w:rPr>
                              <w:t>Financial Impact</w:t>
                            </w:r>
                          </w:p>
                        </w:tc>
                        <w:tc>
                          <w:tcPr>
                            <w:tcW w:w="3524" w:type="dxa"/>
                          </w:tcPr>
                          <w:p w14:paraId="7B5B82DA" w14:textId="506DBDAF" w:rsidR="00C211AB" w:rsidRDefault="00D8362C" w:rsidP="00A9145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D8362C">
                              <w:t>$1.4 billion in costs</w:t>
                            </w:r>
                          </w:p>
                        </w:tc>
                      </w:tr>
                      <w:tr w:rsidR="00C211AB" w14:paraId="74A82E99" w14:textId="77777777" w:rsidTr="003E51F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524" w:type="dxa"/>
                          </w:tcPr>
                          <w:p w14:paraId="292A9457" w14:textId="2F4DFFEF" w:rsidR="00C211AB" w:rsidRPr="003E51FB" w:rsidRDefault="00260CEA" w:rsidP="00A9145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3E51FB">
                              <w:rPr>
                                <w:b w:val="0"/>
                                <w:bCs w:val="0"/>
                              </w:rPr>
                              <w:t>Legal Impact</w:t>
                            </w:r>
                          </w:p>
                        </w:tc>
                        <w:tc>
                          <w:tcPr>
                            <w:tcW w:w="3524" w:type="dxa"/>
                          </w:tcPr>
                          <w:p w14:paraId="61898B0C" w14:textId="0A8A8878" w:rsidR="00C211AB" w:rsidRDefault="00D8362C" w:rsidP="00A9145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D8362C">
                              <w:t>$700 million settlement with FTC</w:t>
                            </w:r>
                          </w:p>
                        </w:tc>
                      </w:tr>
                      <w:tr w:rsidR="00C211AB" w14:paraId="1CA113CF" w14:textId="77777777" w:rsidTr="003E51FB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524" w:type="dxa"/>
                          </w:tcPr>
                          <w:p w14:paraId="7310A701" w14:textId="3E207A3A" w:rsidR="00C211AB" w:rsidRPr="003E51FB" w:rsidRDefault="00EF1A55" w:rsidP="00A9145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3E51FB">
                              <w:rPr>
                                <w:b w:val="0"/>
                                <w:bCs w:val="0"/>
                              </w:rPr>
                              <w:t>Reputational Damage</w:t>
                            </w:r>
                          </w:p>
                        </w:tc>
                        <w:tc>
                          <w:tcPr>
                            <w:tcW w:w="3524" w:type="dxa"/>
                          </w:tcPr>
                          <w:p w14:paraId="60E3C247" w14:textId="3F1304E7" w:rsidR="00C211AB" w:rsidRDefault="003E51FB" w:rsidP="00A9145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3E51FB">
                              <w:t>Trust erosion</w:t>
                            </w:r>
                          </w:p>
                        </w:tc>
                      </w:tr>
                    </w:tbl>
                    <w:p w14:paraId="55EE857D" w14:textId="2B68D8CE" w:rsidR="00357023" w:rsidRDefault="00357023" w:rsidP="00A9145B"/>
                  </w:txbxContent>
                </v:textbox>
              </v:rect>
            </w:pict>
          </mc:Fallback>
        </mc:AlternateContent>
      </w:r>
      <w:r>
        <w:t xml:space="preserve">                             </w:t>
      </w:r>
      <w:r w:rsidR="003E51FB">
        <w:t>TABLE IMPACT SUMMARY</w:t>
      </w:r>
    </w:p>
    <w:p w14:paraId="1F4C2783" w14:textId="77777777" w:rsidR="00D951CE" w:rsidRPr="00D951CE" w:rsidRDefault="00D951CE" w:rsidP="00D951CE"/>
    <w:p w14:paraId="28D388E6" w14:textId="77777777" w:rsidR="00D951CE" w:rsidRPr="00D951CE" w:rsidRDefault="00D951CE" w:rsidP="00D951CE"/>
    <w:p w14:paraId="306EC4C8" w14:textId="77777777" w:rsidR="00D951CE" w:rsidRPr="00D951CE" w:rsidRDefault="00D951CE" w:rsidP="00D951CE"/>
    <w:p w14:paraId="5D275796" w14:textId="77777777" w:rsidR="00D951CE" w:rsidRPr="00D951CE" w:rsidRDefault="00D951CE" w:rsidP="00D951CE"/>
    <w:p w14:paraId="4E0F5B58" w14:textId="77777777" w:rsidR="00D951CE" w:rsidRPr="00D951CE" w:rsidRDefault="00D951CE" w:rsidP="00D951CE"/>
    <w:p w14:paraId="553D59FE" w14:textId="77777777" w:rsidR="00D951CE" w:rsidRPr="00D951CE" w:rsidRDefault="00D951CE" w:rsidP="00D951CE"/>
    <w:p w14:paraId="2B797E35" w14:textId="77777777" w:rsidR="00D951CE" w:rsidRDefault="00D951CE" w:rsidP="00D951CE"/>
    <w:p w14:paraId="5B7276B0" w14:textId="51A3A8DD" w:rsidR="00D951CE" w:rsidRDefault="00D951CE" w:rsidP="00D951CE">
      <w:pPr>
        <w:tabs>
          <w:tab w:val="left" w:pos="9816"/>
        </w:tabs>
      </w:pPr>
      <w:r>
        <w:tab/>
      </w:r>
    </w:p>
    <w:p w14:paraId="0E920E37" w14:textId="77777777" w:rsidR="00D951CE" w:rsidRDefault="00D951CE">
      <w:r>
        <w:br w:type="page"/>
      </w:r>
    </w:p>
    <w:p w14:paraId="69DD22B0" w14:textId="77777777" w:rsidR="00B935A7" w:rsidRDefault="00B935A7" w:rsidP="00D951CE">
      <w:pPr>
        <w:tabs>
          <w:tab w:val="left" w:pos="9816"/>
        </w:tabs>
      </w:pPr>
    </w:p>
    <w:p w14:paraId="0CA507EC" w14:textId="77777777" w:rsidR="00B935A7" w:rsidRDefault="00B935A7" w:rsidP="00D951CE">
      <w:pPr>
        <w:tabs>
          <w:tab w:val="left" w:pos="9816"/>
        </w:tabs>
      </w:pPr>
    </w:p>
    <w:p w14:paraId="1A197D70" w14:textId="5A0CC323" w:rsidR="00B935A7" w:rsidRDefault="00B935A7" w:rsidP="00D951CE">
      <w:pPr>
        <w:tabs>
          <w:tab w:val="left" w:pos="98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76B50A" wp14:editId="286CB12D">
                <wp:simplePos x="0" y="0"/>
                <wp:positionH relativeFrom="column">
                  <wp:posOffset>2590800</wp:posOffset>
                </wp:positionH>
                <wp:positionV relativeFrom="paragraph">
                  <wp:posOffset>155575</wp:posOffset>
                </wp:positionV>
                <wp:extent cx="2423160" cy="472440"/>
                <wp:effectExtent l="0" t="0" r="15240" b="22860"/>
                <wp:wrapNone/>
                <wp:docPr id="1316821634" name="Rectangle: Bevel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47244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6DC4D" w14:textId="489509B8" w:rsidR="004A47BA" w:rsidRPr="004A47BA" w:rsidRDefault="004A47BA" w:rsidP="004A47BA">
                            <w:pPr>
                              <w:jc w:val="center"/>
                              <w:rPr>
                                <w:rFonts w:ascii="Algerian" w:hAnsi="Algerian"/>
                                <w:color w:val="0D0D0D" w:themeColor="text1" w:themeTint="F2"/>
                                <w:lang w:val="en-IN"/>
                              </w:rPr>
                            </w:pPr>
                            <w:r w:rsidRPr="004A47BA">
                              <w:rPr>
                                <w:rFonts w:ascii="Algerian" w:hAnsi="Algerian"/>
                                <w:color w:val="0D0D0D" w:themeColor="text1" w:themeTint="F2"/>
                                <w:lang w:val="en-IN"/>
                              </w:rPr>
                              <w:t>IMPACT OF BREACH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B50A" id="Rectangle: Beveled 29" o:spid="_x0000_s1050" type="#_x0000_t84" style="position:absolute;margin-left:204pt;margin-top:12.25pt;width:190.8pt;height:3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46F6DC4D" w14:textId="489509B8" w:rsidR="004A47BA" w:rsidRPr="004A47BA" w:rsidRDefault="004A47BA" w:rsidP="004A47BA">
                      <w:pPr>
                        <w:jc w:val="center"/>
                        <w:rPr>
                          <w:rFonts w:ascii="Algerian" w:hAnsi="Algerian"/>
                          <w:color w:val="0D0D0D" w:themeColor="text1" w:themeTint="F2"/>
                          <w:lang w:val="en-IN"/>
                        </w:rPr>
                      </w:pPr>
                      <w:r w:rsidRPr="004A47BA">
                        <w:rPr>
                          <w:rFonts w:ascii="Algerian" w:hAnsi="Algerian"/>
                          <w:color w:val="0D0D0D" w:themeColor="text1" w:themeTint="F2"/>
                          <w:lang w:val="en-IN"/>
                        </w:rPr>
                        <w:t>IMPACT OF BREACH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6BD5BBE1" w14:textId="542886C1" w:rsidR="00B935A7" w:rsidRDefault="00B935A7" w:rsidP="00D951CE">
      <w:pPr>
        <w:tabs>
          <w:tab w:val="left" w:pos="9816"/>
        </w:tabs>
      </w:pPr>
    </w:p>
    <w:p w14:paraId="61D6C3E4" w14:textId="74850305" w:rsidR="00B935A7" w:rsidRDefault="00B935A7" w:rsidP="00D951CE">
      <w:pPr>
        <w:tabs>
          <w:tab w:val="left" w:pos="9816"/>
        </w:tabs>
      </w:pPr>
    </w:p>
    <w:p w14:paraId="53072525" w14:textId="76CE5AA3" w:rsidR="00B935A7" w:rsidRDefault="00B935A7" w:rsidP="00D951CE">
      <w:pPr>
        <w:tabs>
          <w:tab w:val="left" w:pos="9816"/>
        </w:tabs>
      </w:pPr>
    </w:p>
    <w:p w14:paraId="3CF3A25D" w14:textId="5B9E4FC6" w:rsidR="00B935A7" w:rsidRDefault="00B935A7" w:rsidP="00D951CE">
      <w:pPr>
        <w:tabs>
          <w:tab w:val="left" w:pos="9816"/>
        </w:tabs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4CA8286" wp14:editId="1421A6D1">
            <wp:simplePos x="0" y="0"/>
            <wp:positionH relativeFrom="column">
              <wp:posOffset>1522730</wp:posOffset>
            </wp:positionH>
            <wp:positionV relativeFrom="paragraph">
              <wp:posOffset>267335</wp:posOffset>
            </wp:positionV>
            <wp:extent cx="5254625" cy="3962400"/>
            <wp:effectExtent l="0" t="0" r="3175" b="0"/>
            <wp:wrapThrough wrapText="bothSides">
              <wp:wrapPolygon edited="0">
                <wp:start x="0" y="0"/>
                <wp:lineTo x="0" y="21496"/>
                <wp:lineTo x="21535" y="21496"/>
                <wp:lineTo x="21535" y="0"/>
                <wp:lineTo x="0" y="0"/>
              </wp:wrapPolygon>
            </wp:wrapThrough>
            <wp:docPr id="11309434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96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</w:t>
      </w:r>
    </w:p>
    <w:p w14:paraId="38AEB271" w14:textId="29A511F2" w:rsidR="00B935A7" w:rsidRDefault="00B935A7" w:rsidP="00D951CE">
      <w:pPr>
        <w:tabs>
          <w:tab w:val="left" w:pos="9816"/>
        </w:tabs>
      </w:pPr>
      <w:r>
        <w:t xml:space="preserve"> </w:t>
      </w:r>
    </w:p>
    <w:p w14:paraId="07BFF94D" w14:textId="77777777" w:rsidR="0068588B" w:rsidRDefault="0068588B" w:rsidP="00D951CE">
      <w:pPr>
        <w:tabs>
          <w:tab w:val="left" w:pos="9816"/>
        </w:tabs>
      </w:pPr>
    </w:p>
    <w:p w14:paraId="24C5E93A" w14:textId="43B07C79" w:rsidR="0068588B" w:rsidRDefault="0068588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11DB09" wp14:editId="4348B5DF">
                <wp:simplePos x="0" y="0"/>
                <wp:positionH relativeFrom="column">
                  <wp:posOffset>3810000</wp:posOffset>
                </wp:positionH>
                <wp:positionV relativeFrom="paragraph">
                  <wp:posOffset>5225415</wp:posOffset>
                </wp:positionV>
                <wp:extent cx="1729740" cy="335280"/>
                <wp:effectExtent l="0" t="0" r="22860" b="26670"/>
                <wp:wrapNone/>
                <wp:docPr id="1958798492" name="Rectangle: Bevel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3528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27875" w14:textId="629AA9ED" w:rsidR="00483C21" w:rsidRPr="00483C21" w:rsidRDefault="00483C21" w:rsidP="00483C21">
                            <w:pPr>
                              <w:jc w:val="center"/>
                              <w:rPr>
                                <w:rFonts w:ascii="Algerian" w:hAnsi="Algerian"/>
                                <w:color w:val="0D0D0D" w:themeColor="text1" w:themeTint="F2"/>
                                <w:lang w:val="en-IN"/>
                              </w:rPr>
                            </w:pPr>
                            <w:r w:rsidRPr="00483C21">
                              <w:rPr>
                                <w:rFonts w:ascii="Algerian" w:hAnsi="Algerian"/>
                                <w:color w:val="0D0D0D" w:themeColor="text1" w:themeTint="F2"/>
                                <w:lang w:val="en-IN"/>
                              </w:rPr>
                              <w:t>MITIGATION</w:t>
                            </w:r>
                          </w:p>
                          <w:p w14:paraId="4CC06E6B" w14:textId="77777777" w:rsidR="00483C21" w:rsidRDefault="00483C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1DB09" id="Rectangle: Beveled 36" o:spid="_x0000_s1051" type="#_x0000_t84" style="position:absolute;margin-left:300pt;margin-top:411.45pt;width:136.2pt;height:2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11027875" w14:textId="629AA9ED" w:rsidR="00483C21" w:rsidRPr="00483C21" w:rsidRDefault="00483C21" w:rsidP="00483C21">
                      <w:pPr>
                        <w:jc w:val="center"/>
                        <w:rPr>
                          <w:rFonts w:ascii="Algerian" w:hAnsi="Algerian"/>
                          <w:color w:val="0D0D0D" w:themeColor="text1" w:themeTint="F2"/>
                          <w:lang w:val="en-IN"/>
                        </w:rPr>
                      </w:pPr>
                      <w:r w:rsidRPr="00483C21">
                        <w:rPr>
                          <w:rFonts w:ascii="Algerian" w:hAnsi="Algerian"/>
                          <w:color w:val="0D0D0D" w:themeColor="text1" w:themeTint="F2"/>
                          <w:lang w:val="en-IN"/>
                        </w:rPr>
                        <w:t>MITIGATION</w:t>
                      </w:r>
                    </w:p>
                    <w:p w14:paraId="4CC06E6B" w14:textId="77777777" w:rsidR="00483C21" w:rsidRDefault="00483C2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DD1B19" wp14:editId="18273FBF">
                <wp:simplePos x="0" y="0"/>
                <wp:positionH relativeFrom="column">
                  <wp:posOffset>3756660</wp:posOffset>
                </wp:positionH>
                <wp:positionV relativeFrom="paragraph">
                  <wp:posOffset>4082415</wp:posOffset>
                </wp:positionV>
                <wp:extent cx="1882140" cy="335280"/>
                <wp:effectExtent l="0" t="0" r="22860" b="26670"/>
                <wp:wrapNone/>
                <wp:docPr id="1453048229" name="Rectangle: Bevel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3528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C1EB4" w14:textId="39F261C3" w:rsidR="00934B45" w:rsidRPr="00934B45" w:rsidRDefault="00934B45" w:rsidP="00934B45">
                            <w:pPr>
                              <w:jc w:val="center"/>
                              <w:rPr>
                                <w:rFonts w:ascii="Algerian" w:hAnsi="Algerian"/>
                                <w:color w:val="0D0D0D" w:themeColor="text1" w:themeTint="F2"/>
                                <w:lang w:val="en-IN"/>
                              </w:rPr>
                            </w:pPr>
                            <w:r w:rsidRPr="00934B45">
                              <w:rPr>
                                <w:rFonts w:ascii="Algerian" w:hAnsi="Algerian"/>
                                <w:color w:val="0D0D0D" w:themeColor="text1" w:themeTint="F2"/>
                                <w:lang w:val="en-IN"/>
                              </w:rPr>
                              <w:t>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D1B19" id="Rectangle: Beveled 35" o:spid="_x0000_s1052" type="#_x0000_t84" style="position:absolute;margin-left:295.8pt;margin-top:321.45pt;width:148.2pt;height:2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36EC1EB4" w14:textId="39F261C3" w:rsidR="00934B45" w:rsidRPr="00934B45" w:rsidRDefault="00934B45" w:rsidP="00934B45">
                      <w:pPr>
                        <w:jc w:val="center"/>
                        <w:rPr>
                          <w:rFonts w:ascii="Algerian" w:hAnsi="Algerian"/>
                          <w:color w:val="0D0D0D" w:themeColor="text1" w:themeTint="F2"/>
                          <w:lang w:val="en-IN"/>
                        </w:rPr>
                      </w:pPr>
                      <w:r w:rsidRPr="00934B45">
                        <w:rPr>
                          <w:rFonts w:ascii="Algerian" w:hAnsi="Algerian"/>
                          <w:color w:val="0D0D0D" w:themeColor="text1" w:themeTint="F2"/>
                          <w:lang w:val="en-IN"/>
                        </w:rPr>
                        <w:t>DISCOVERY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009B90" wp14:editId="514AFE6A">
                <wp:simplePos x="0" y="0"/>
                <wp:positionH relativeFrom="column">
                  <wp:posOffset>3627120</wp:posOffset>
                </wp:positionH>
                <wp:positionV relativeFrom="paragraph">
                  <wp:posOffset>3693795</wp:posOffset>
                </wp:positionV>
                <wp:extent cx="3566160" cy="3284220"/>
                <wp:effectExtent l="0" t="0" r="15240" b="11430"/>
                <wp:wrapNone/>
                <wp:docPr id="111687427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328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FC491" w14:textId="5F120968" w:rsidR="00D752E0" w:rsidRDefault="006560BA" w:rsidP="006560BA">
                            <w:pPr>
                              <w:pStyle w:val="Heading2"/>
                              <w:rPr>
                                <w:b/>
                                <w:bCs/>
                                <w:color w:val="0D0D0D" w:themeColor="text1" w:themeTint="F2"/>
                                <w:lang w:val="en-IN"/>
                              </w:rPr>
                            </w:pPr>
                            <w:proofErr w:type="gramStart"/>
                            <w:r w:rsidRPr="006560BA">
                              <w:rPr>
                                <w:b/>
                                <w:bCs/>
                                <w:color w:val="0D0D0D" w:themeColor="text1" w:themeTint="F2"/>
                                <w:lang w:val="en-IN"/>
                              </w:rPr>
                              <w:t>DISCOVERY ,MITIGATION</w:t>
                            </w:r>
                            <w:proofErr w:type="gramEnd"/>
                            <w:r w:rsidRPr="006560BA">
                              <w:rPr>
                                <w:b/>
                                <w:bCs/>
                                <w:color w:val="0D0D0D" w:themeColor="text1" w:themeTint="F2"/>
                                <w:lang w:val="en-IN"/>
                              </w:rPr>
                              <w:t xml:space="preserve"> STEP,CHANGES MADE</w:t>
                            </w:r>
                          </w:p>
                          <w:p w14:paraId="6B2BC6B7" w14:textId="77777777" w:rsidR="00934B45" w:rsidRDefault="00934B45" w:rsidP="00934B45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89BC6A2" w14:textId="77777777" w:rsidR="00934B45" w:rsidRDefault="00934B45" w:rsidP="00934B45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7539450" w14:textId="11F779A4" w:rsidR="00934B45" w:rsidRPr="00483C21" w:rsidRDefault="00ED11BF" w:rsidP="00ED11B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D11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breach was discovered by Equifax on July 29, 2017, when security teams noticed unusual network activity.</w:t>
                            </w:r>
                          </w:p>
                          <w:p w14:paraId="3461053D" w14:textId="77777777" w:rsidR="00483C21" w:rsidRDefault="00483C21" w:rsidP="00483C2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71761E8E" w14:textId="77777777" w:rsidR="00483C21" w:rsidRDefault="00483C21" w:rsidP="00483C2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2DC4B6C3" w14:textId="2163700E" w:rsidR="0068588B" w:rsidRPr="0068588B" w:rsidRDefault="0068588B" w:rsidP="0068588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68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 Equifax immediately took the affected application offline and hired a cybersecurity forensic team to assess the damage.</w:t>
                            </w:r>
                          </w:p>
                          <w:p w14:paraId="378581B8" w14:textId="563F3E70" w:rsidR="00483C21" w:rsidRPr="00483C21" w:rsidRDefault="0068588B" w:rsidP="0068588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68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They also offered free credit monitoring to affected consumers and implemented short-term security measures.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09B90" id="Text Box 34" o:spid="_x0000_s1053" type="#_x0000_t202" style="position:absolute;margin-left:285.6pt;margin-top:290.85pt;width:280.8pt;height:25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" fillcolor="white [3201]" strokeweight=".5pt">
                <v:textbox>
                  <w:txbxContent>
                    <w:p w14:paraId="5D1FC491" w14:textId="5F120968" w:rsidR="00D752E0" w:rsidRDefault="006560BA" w:rsidP="006560BA">
                      <w:pPr>
                        <w:pStyle w:val="Heading2"/>
                        <w:rPr>
                          <w:b/>
                          <w:bCs/>
                          <w:color w:val="0D0D0D" w:themeColor="text1" w:themeTint="F2"/>
                          <w:lang w:val="en-IN"/>
                        </w:rPr>
                      </w:pPr>
                      <w:proofErr w:type="gramStart"/>
                      <w:r w:rsidRPr="006560BA">
                        <w:rPr>
                          <w:b/>
                          <w:bCs/>
                          <w:color w:val="0D0D0D" w:themeColor="text1" w:themeTint="F2"/>
                          <w:lang w:val="en-IN"/>
                        </w:rPr>
                        <w:t>DISCOVERY ,MITIGATION</w:t>
                      </w:r>
                      <w:proofErr w:type="gramEnd"/>
                      <w:r w:rsidRPr="006560BA">
                        <w:rPr>
                          <w:b/>
                          <w:bCs/>
                          <w:color w:val="0D0D0D" w:themeColor="text1" w:themeTint="F2"/>
                          <w:lang w:val="en-IN"/>
                        </w:rPr>
                        <w:t xml:space="preserve"> STEP,CHANGES MADE</w:t>
                      </w:r>
                    </w:p>
                    <w:p w14:paraId="6B2BC6B7" w14:textId="77777777" w:rsidR="00934B45" w:rsidRDefault="00934B45" w:rsidP="00934B45">
                      <w:pPr>
                        <w:rPr>
                          <w:lang w:val="en-IN"/>
                        </w:rPr>
                      </w:pPr>
                    </w:p>
                    <w:p w14:paraId="289BC6A2" w14:textId="77777777" w:rsidR="00934B45" w:rsidRDefault="00934B45" w:rsidP="00934B45">
                      <w:pPr>
                        <w:rPr>
                          <w:lang w:val="en-IN"/>
                        </w:rPr>
                      </w:pPr>
                    </w:p>
                    <w:p w14:paraId="17539450" w14:textId="11F779A4" w:rsidR="00934B45" w:rsidRPr="00483C21" w:rsidRDefault="00ED11BF" w:rsidP="00ED11B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ED11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breach was discovered by Equifax on July 29, 2017, when security teams noticed unusual network activity.</w:t>
                      </w:r>
                    </w:p>
                    <w:p w14:paraId="3461053D" w14:textId="77777777" w:rsidR="00483C21" w:rsidRDefault="00483C21" w:rsidP="00483C2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</w:p>
                    <w:p w14:paraId="71761E8E" w14:textId="77777777" w:rsidR="00483C21" w:rsidRDefault="00483C21" w:rsidP="00483C2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</w:p>
                    <w:p w14:paraId="2DC4B6C3" w14:textId="2163700E" w:rsidR="0068588B" w:rsidRPr="0068588B" w:rsidRDefault="0068588B" w:rsidP="0068588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68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 Equifax immediately took the affected application offline and hired a cybersecurity forensic team to assess the damage.</w:t>
                      </w:r>
                    </w:p>
                    <w:p w14:paraId="378581B8" w14:textId="563F3E70" w:rsidR="00483C21" w:rsidRPr="00483C21" w:rsidRDefault="0068588B" w:rsidP="0068588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68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They also offered free credit monitoring to affected consumers and implemented short-term security measures.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AA7CE3" wp14:editId="31FA7BDA">
                <wp:simplePos x="0" y="0"/>
                <wp:positionH relativeFrom="column">
                  <wp:posOffset>548640</wp:posOffset>
                </wp:positionH>
                <wp:positionV relativeFrom="paragraph">
                  <wp:posOffset>3541395</wp:posOffset>
                </wp:positionV>
                <wp:extent cx="2392680" cy="426720"/>
                <wp:effectExtent l="0" t="0" r="26670" b="11430"/>
                <wp:wrapNone/>
                <wp:docPr id="287440917" name="Rectangle: Bevel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42672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44397" w14:textId="2DFBAC5D" w:rsidR="00D752E0" w:rsidRPr="00D752E0" w:rsidRDefault="00D752E0" w:rsidP="00D752E0">
                            <w:pPr>
                              <w:jc w:val="center"/>
                              <w:rPr>
                                <w:rFonts w:ascii="Algerian" w:hAnsi="Algerian" w:cs="Times New Roman"/>
                                <w:color w:val="0D0D0D" w:themeColor="text1" w:themeTint="F2"/>
                                <w:lang w:val="en-IN"/>
                              </w:rPr>
                            </w:pPr>
                            <w:r w:rsidRPr="00D752E0">
                              <w:rPr>
                                <w:rFonts w:ascii="Algerian" w:hAnsi="Algerian" w:cs="Times New Roman"/>
                                <w:color w:val="0D0D0D" w:themeColor="text1" w:themeTint="F2"/>
                                <w:lang w:val="en-IN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A7CE3" id="Rectangle: Beveled 33" o:spid="_x0000_s1054" type="#_x0000_t84" style="position:absolute;margin-left:43.2pt;margin-top:278.85pt;width:188.4pt;height:3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22544397" w14:textId="2DFBAC5D" w:rsidR="00D752E0" w:rsidRPr="00D752E0" w:rsidRDefault="00D752E0" w:rsidP="00D752E0">
                      <w:pPr>
                        <w:jc w:val="center"/>
                        <w:rPr>
                          <w:rFonts w:ascii="Algerian" w:hAnsi="Algerian" w:cs="Times New Roman"/>
                          <w:color w:val="0D0D0D" w:themeColor="text1" w:themeTint="F2"/>
                          <w:lang w:val="en-IN"/>
                        </w:rPr>
                      </w:pPr>
                      <w:r w:rsidRPr="00D752E0">
                        <w:rPr>
                          <w:rFonts w:ascii="Algerian" w:hAnsi="Algerian" w:cs="Times New Roman"/>
                          <w:color w:val="0D0D0D" w:themeColor="text1" w:themeTint="F2"/>
                          <w:lang w:val="en-IN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4240972" w14:textId="5F82DBBE" w:rsidR="00D951CE" w:rsidRDefault="007536F7" w:rsidP="00D951CE">
      <w:pPr>
        <w:tabs>
          <w:tab w:val="left" w:pos="981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4F1AC" wp14:editId="10B6B789">
                <wp:simplePos x="0" y="0"/>
                <wp:positionH relativeFrom="column">
                  <wp:posOffset>1013460</wp:posOffset>
                </wp:positionH>
                <wp:positionV relativeFrom="paragraph">
                  <wp:posOffset>3535680</wp:posOffset>
                </wp:positionV>
                <wp:extent cx="5341620" cy="487680"/>
                <wp:effectExtent l="0" t="0" r="11430" b="26670"/>
                <wp:wrapNone/>
                <wp:docPr id="95606278" name="Rectangle: Bevel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620" cy="48768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D14E0" w14:textId="4CABB44C" w:rsidR="00443547" w:rsidRPr="00443547" w:rsidRDefault="00443547" w:rsidP="00443547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 w:rsidRPr="00443547">
                              <w:rPr>
                                <w:rFonts w:ascii="Algerian" w:hAnsi="Algerian"/>
                              </w:rPr>
                              <w:t>Bar Graph: Equifax Response Timeline (Month by Month)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4F1AC" id="Rectangle: Beveled 39" o:spid="_x0000_s1055" type="#_x0000_t84" style="position:absolute;margin-left:79.8pt;margin-top:278.4pt;width:420.6pt;height:3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21D14E0" w14:textId="4CABB44C" w:rsidR="00443547" w:rsidRPr="00443547" w:rsidRDefault="00443547" w:rsidP="00443547">
                      <w:pPr>
                        <w:jc w:val="center"/>
                        <w:rPr>
                          <w:rFonts w:ascii="Algerian" w:hAnsi="Algerian"/>
                        </w:rPr>
                      </w:pPr>
                      <w:r w:rsidRPr="00443547">
                        <w:rPr>
                          <w:rFonts w:ascii="Algerian" w:hAnsi="Algerian"/>
                        </w:rPr>
                        <w:t>Bar Graph: Equifax Response Timeline (Month by Month)</w:t>
                      </w:r>
                    </w:p>
                  </w:txbxContent>
                </v:textbox>
              </v:shape>
            </w:pict>
          </mc:Fallback>
        </mc:AlternateContent>
      </w:r>
      <w:r w:rsidR="001F165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981AB6" wp14:editId="0095BE11">
                <wp:simplePos x="0" y="0"/>
                <wp:positionH relativeFrom="column">
                  <wp:posOffset>3695700</wp:posOffset>
                </wp:positionH>
                <wp:positionV relativeFrom="paragraph">
                  <wp:posOffset>205740</wp:posOffset>
                </wp:positionV>
                <wp:extent cx="3505200" cy="2720340"/>
                <wp:effectExtent l="0" t="0" r="19050" b="22860"/>
                <wp:wrapNone/>
                <wp:docPr id="179249106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72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C0FD9" w14:textId="77777777" w:rsidR="0068588B" w:rsidRDefault="0068588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E59270D" w14:textId="77777777" w:rsidR="006162F2" w:rsidRDefault="006162F2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FB728F0" w14:textId="3A96A44C" w:rsidR="001F1658" w:rsidRPr="001F1658" w:rsidRDefault="001F1658" w:rsidP="001F165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1F165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System Patches:</w:t>
                            </w:r>
                            <w:r w:rsidRPr="001F1658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 xml:space="preserve"> Applied critical patches to the exploited Apache Struts framework.</w:t>
                            </w:r>
                          </w:p>
                          <w:p w14:paraId="10AA5FB3" w14:textId="2A4B051C" w:rsidR="001F1658" w:rsidRPr="001F1658" w:rsidRDefault="001F1658" w:rsidP="001F165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1F1658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 xml:space="preserve"> </w:t>
                            </w:r>
                            <w:r w:rsidRPr="001F165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Improved Cybersecurity:</w:t>
                            </w:r>
                            <w:r w:rsidRPr="001F1658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 xml:space="preserve"> Equifax invested in a more robust security infrastructure, including enhanced encryption techniques and more sophisticated network monitoring tools.</w:t>
                            </w:r>
                          </w:p>
                          <w:p w14:paraId="732607B4" w14:textId="1B0FC3D6" w:rsidR="001F1658" w:rsidRPr="001F1658" w:rsidRDefault="001F1658" w:rsidP="001F165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1F1658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 xml:space="preserve"> </w:t>
                            </w:r>
                            <w:r w:rsidRPr="001F165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Personnel Changes:</w:t>
                            </w:r>
                            <w:r w:rsidRPr="001F1658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 xml:space="preserve"> In the wake of the breach, Equifax’s CEO, CIO, and CISO resigned.</w:t>
                            </w:r>
                          </w:p>
                          <w:p w14:paraId="5C06157D" w14:textId="316953FA" w:rsidR="006162F2" w:rsidRPr="001F1658" w:rsidRDefault="001F1658" w:rsidP="001F165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1F1658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 xml:space="preserve"> </w:t>
                            </w:r>
                            <w:r w:rsidRPr="001F165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Regulatory Compliance:</w:t>
                            </w:r>
                            <w:r w:rsidRPr="001F1658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 xml:space="preserve"> Equifax committed to regular audits and implemented practices to comply with the GDPR and other regulatory frameworks.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1AB6" id="Text Box 37" o:spid="_x0000_s1056" type="#_x0000_t202" style="position:absolute;margin-left:291pt;margin-top:16.2pt;width:276pt;height:214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" fillcolor="white [3201]" strokeweight=".5pt">
                <v:textbox>
                  <w:txbxContent>
                    <w:p w14:paraId="278C0FD9" w14:textId="77777777" w:rsidR="0068588B" w:rsidRDefault="0068588B">
                      <w:pPr>
                        <w:rPr>
                          <w:lang w:val="en-IN"/>
                        </w:rPr>
                      </w:pPr>
                    </w:p>
                    <w:p w14:paraId="1E59270D" w14:textId="77777777" w:rsidR="006162F2" w:rsidRDefault="006162F2">
                      <w:pPr>
                        <w:rPr>
                          <w:lang w:val="en-IN"/>
                        </w:rPr>
                      </w:pPr>
                    </w:p>
                    <w:p w14:paraId="5FB728F0" w14:textId="3A96A44C" w:rsidR="001F1658" w:rsidRPr="001F1658" w:rsidRDefault="001F1658" w:rsidP="001F165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1F1658"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>System Patches:</w:t>
                      </w:r>
                      <w:r w:rsidRPr="001F1658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Applied critical patches to the exploited Apache Struts framework.</w:t>
                      </w:r>
                    </w:p>
                    <w:p w14:paraId="10AA5FB3" w14:textId="2A4B051C" w:rsidR="001F1658" w:rsidRPr="001F1658" w:rsidRDefault="001F1658" w:rsidP="001F165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1F1658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</w:t>
                      </w:r>
                      <w:r w:rsidRPr="001F1658"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>Improved Cybersecurity:</w:t>
                      </w:r>
                      <w:r w:rsidRPr="001F1658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Equifax invested in a more robust security infrastructure, including enhanced encryption techniques and more sophisticated network monitoring tools.</w:t>
                      </w:r>
                    </w:p>
                    <w:p w14:paraId="732607B4" w14:textId="1B0FC3D6" w:rsidR="001F1658" w:rsidRPr="001F1658" w:rsidRDefault="001F1658" w:rsidP="001F165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1F1658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</w:t>
                      </w:r>
                      <w:r w:rsidRPr="001F1658"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>Personnel Changes:</w:t>
                      </w:r>
                      <w:r w:rsidRPr="001F1658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In the wake of the breach, Equifax’s CEO, CIO, and CISO resigned.</w:t>
                      </w:r>
                    </w:p>
                    <w:p w14:paraId="5C06157D" w14:textId="316953FA" w:rsidR="006162F2" w:rsidRPr="001F1658" w:rsidRDefault="001F1658" w:rsidP="001F165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1F1658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</w:t>
                      </w:r>
                      <w:r w:rsidRPr="001F1658"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>Regulatory Compliance:</w:t>
                      </w:r>
                      <w:r w:rsidRPr="001F1658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Equifax committed to regular audits and implemented practices to comply with the GDPR and other regulatory frameworks.</w:t>
                      </w:r>
                    </w:p>
                  </w:txbxContent>
                </v:textbox>
              </v:shape>
            </w:pict>
          </mc:Fallback>
        </mc:AlternateContent>
      </w:r>
      <w:r w:rsidR="006162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0BC3DE" wp14:editId="767A2D26">
                <wp:simplePos x="0" y="0"/>
                <wp:positionH relativeFrom="column">
                  <wp:posOffset>3863340</wp:posOffset>
                </wp:positionH>
                <wp:positionV relativeFrom="paragraph">
                  <wp:posOffset>388620</wp:posOffset>
                </wp:positionV>
                <wp:extent cx="1630680" cy="350520"/>
                <wp:effectExtent l="0" t="0" r="26670" b="11430"/>
                <wp:wrapNone/>
                <wp:docPr id="1053797236" name="Rectangle: Bevel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5052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DBF29" w14:textId="3EC4A858" w:rsidR="006162F2" w:rsidRPr="006162F2" w:rsidRDefault="006162F2" w:rsidP="006162F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CHANGES MADE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BC3DE" id="Rectangle: Beveled 38" o:spid="_x0000_s1057" type="#_x0000_t84" style="position:absolute;margin-left:304.2pt;margin-top:30.6pt;width:128.4pt;height:2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52DBF29" w14:textId="3EC4A858" w:rsidR="006162F2" w:rsidRPr="006162F2" w:rsidRDefault="006162F2" w:rsidP="006162F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CHANGES MADE </w:t>
                      </w:r>
                    </w:p>
                  </w:txbxContent>
                </v:textbox>
              </v:shape>
            </w:pict>
          </mc:Fallback>
        </mc:AlternateContent>
      </w:r>
    </w:p>
    <w:p w14:paraId="2B732D56" w14:textId="77777777" w:rsidR="00443547" w:rsidRPr="00443547" w:rsidRDefault="00443547" w:rsidP="00443547"/>
    <w:p w14:paraId="7950ACA6" w14:textId="77777777" w:rsidR="00443547" w:rsidRPr="00443547" w:rsidRDefault="00443547" w:rsidP="00443547"/>
    <w:p w14:paraId="3A47BB0B" w14:textId="77777777" w:rsidR="00443547" w:rsidRPr="00443547" w:rsidRDefault="00443547" w:rsidP="00443547"/>
    <w:p w14:paraId="520800C9" w14:textId="77777777" w:rsidR="00443547" w:rsidRPr="00443547" w:rsidRDefault="00443547" w:rsidP="00443547"/>
    <w:p w14:paraId="2B889A18" w14:textId="77777777" w:rsidR="00443547" w:rsidRPr="00443547" w:rsidRDefault="00443547" w:rsidP="00443547"/>
    <w:p w14:paraId="4D9623A8" w14:textId="77777777" w:rsidR="00443547" w:rsidRPr="00443547" w:rsidRDefault="00443547" w:rsidP="00443547"/>
    <w:p w14:paraId="7E61113F" w14:textId="77777777" w:rsidR="00443547" w:rsidRPr="00443547" w:rsidRDefault="00443547" w:rsidP="00443547"/>
    <w:p w14:paraId="59D7A911" w14:textId="77777777" w:rsidR="00443547" w:rsidRPr="00443547" w:rsidRDefault="00443547" w:rsidP="00443547"/>
    <w:p w14:paraId="13AE1570" w14:textId="77777777" w:rsidR="00443547" w:rsidRPr="00443547" w:rsidRDefault="00443547" w:rsidP="00443547"/>
    <w:p w14:paraId="783B731E" w14:textId="77777777" w:rsidR="00443547" w:rsidRPr="00443547" w:rsidRDefault="00443547" w:rsidP="00443547"/>
    <w:p w14:paraId="2089A8D1" w14:textId="77777777" w:rsidR="00443547" w:rsidRPr="00443547" w:rsidRDefault="00443547" w:rsidP="00443547"/>
    <w:p w14:paraId="08FA8E53" w14:textId="77777777" w:rsidR="00443547" w:rsidRPr="00443547" w:rsidRDefault="00443547" w:rsidP="00443547"/>
    <w:p w14:paraId="29417911" w14:textId="77777777" w:rsidR="00443547" w:rsidRPr="00443547" w:rsidRDefault="00443547" w:rsidP="00443547"/>
    <w:p w14:paraId="3661C9D9" w14:textId="77777777" w:rsidR="00443547" w:rsidRDefault="00443547" w:rsidP="00443547"/>
    <w:p w14:paraId="27FCA4D7" w14:textId="19312B3B" w:rsidR="00C24FB0" w:rsidRDefault="00443547" w:rsidP="00C24FB0">
      <w:pPr>
        <w:tabs>
          <w:tab w:val="left" w:pos="2376"/>
        </w:tabs>
        <w:rPr>
          <w:noProof/>
        </w:rPr>
      </w:pPr>
      <w:r>
        <w:tab/>
      </w:r>
      <w:r w:rsidR="002D4F6C">
        <w:rPr>
          <w:noProof/>
        </w:rPr>
        <w:drawing>
          <wp:inline distT="0" distB="0" distL="0" distR="0" wp14:anchorId="5688A082" wp14:editId="160352A0">
            <wp:extent cx="5067300" cy="4846320"/>
            <wp:effectExtent l="0" t="0" r="0" b="0"/>
            <wp:docPr id="39294917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905" cy="4883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78D128" w14:textId="183720E2" w:rsidR="007F404A" w:rsidRDefault="0048106A" w:rsidP="0048106A">
      <w:pPr>
        <w:tabs>
          <w:tab w:val="left" w:pos="2376"/>
        </w:tabs>
        <w:rPr>
          <w:noProof/>
        </w:rPr>
      </w:pPr>
      <w:r>
        <w:rPr>
          <w:noProof/>
        </w:rPr>
        <w:t xml:space="preserve">                                   </w:t>
      </w:r>
      <w:r w:rsidRPr="0048106A">
        <w:rPr>
          <w:noProof/>
          <w:lang w:val="en-IN"/>
        </w:rPr>
        <mc:AlternateContent>
          <mc:Choice Requires="wps">
            <w:drawing>
              <wp:inline distT="0" distB="0" distL="0" distR="0" wp14:anchorId="4E759F9B" wp14:editId="741B9CBC">
                <wp:extent cx="304800" cy="304800"/>
                <wp:effectExtent l="0" t="0" r="0" b="0"/>
                <wp:docPr id="93002793" name="Rectangle 43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98819" id="Rectangle 43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F53B9F" w14:textId="33DBF0AF" w:rsidR="007F404A" w:rsidRDefault="007F404A">
      <w:pPr>
        <w:rPr>
          <w:noProof/>
        </w:rPr>
      </w:pPr>
      <w:r>
        <w:rPr>
          <w:noProof/>
        </w:rPr>
        <w:br w:type="page"/>
      </w:r>
    </w:p>
    <w:p w14:paraId="57635169" w14:textId="4FDC3194" w:rsidR="0048106A" w:rsidRPr="0048106A" w:rsidRDefault="0048106A" w:rsidP="0048106A">
      <w:pPr>
        <w:tabs>
          <w:tab w:val="left" w:pos="2376"/>
        </w:tabs>
        <w:rPr>
          <w:noProof/>
          <w:lang w:val="en-IN"/>
        </w:rPr>
      </w:pPr>
    </w:p>
    <w:p w14:paraId="4F70CEF4" w14:textId="10CB2C33" w:rsidR="00C24FB0" w:rsidRDefault="00FE5202" w:rsidP="00C24FB0">
      <w:pPr>
        <w:tabs>
          <w:tab w:val="left" w:pos="2376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8E13BA" wp14:editId="7CE694FA">
                <wp:simplePos x="0" y="0"/>
                <wp:positionH relativeFrom="column">
                  <wp:posOffset>3337560</wp:posOffset>
                </wp:positionH>
                <wp:positionV relativeFrom="paragraph">
                  <wp:posOffset>255270</wp:posOffset>
                </wp:positionV>
                <wp:extent cx="3947160" cy="4221480"/>
                <wp:effectExtent l="0" t="0" r="15240" b="26670"/>
                <wp:wrapNone/>
                <wp:docPr id="2071626261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160" cy="422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BC91E" w14:textId="77777777" w:rsidR="00AD5367" w:rsidRDefault="00AD5367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5A00A0A" w14:textId="77777777" w:rsidR="00FE5202" w:rsidRDefault="00FE5202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D778A5E" w14:textId="77777777" w:rsidR="00FE5202" w:rsidRDefault="00FE5202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2EA1D63" w14:textId="54D4A9D9" w:rsidR="0055744D" w:rsidRPr="0055744D" w:rsidRDefault="0055744D" w:rsidP="0055744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55744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Importance of Timely Patching:</w:t>
                            </w:r>
                          </w:p>
                          <w:p w14:paraId="7A764217" w14:textId="3C95AB2D" w:rsidR="0055744D" w:rsidRPr="0055744D" w:rsidRDefault="0055744D" w:rsidP="0055744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55744D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Equifax’s failure to apply a patch led directly to the breach. Organizations must prioritize patch management to close security vulnerabilities promptly.</w:t>
                            </w:r>
                          </w:p>
                          <w:p w14:paraId="25D27879" w14:textId="716F97DC" w:rsidR="0055744D" w:rsidRPr="0055744D" w:rsidRDefault="0055744D" w:rsidP="0055744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55744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 xml:space="preserve"> Need for Segmented Systems:</w:t>
                            </w:r>
                          </w:p>
                          <w:p w14:paraId="16648736" w14:textId="77777777" w:rsidR="0055744D" w:rsidRPr="0055744D" w:rsidRDefault="0055744D" w:rsidP="0055744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55744D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Equifax’s lack of network segmentation allowed attackers to move freely within the system. Proper segmentation limits the scope of damage in case of an intrusion.</w:t>
                            </w:r>
                          </w:p>
                          <w:p w14:paraId="29A3E082" w14:textId="6A905A3A" w:rsidR="0055744D" w:rsidRPr="0055744D" w:rsidRDefault="0055744D" w:rsidP="0055744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55744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 xml:space="preserve"> Encryption of Sensitive Data:</w:t>
                            </w:r>
                          </w:p>
                          <w:p w14:paraId="0EE8B66B" w14:textId="77777777" w:rsidR="0055744D" w:rsidRPr="0055744D" w:rsidRDefault="0055744D" w:rsidP="0055744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55744D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Data encryption must be enforced to protect sensitive information. Even if a system is breached, encrypted data is far more difficult for attackers to exploit.</w:t>
                            </w:r>
                          </w:p>
                          <w:p w14:paraId="10AADC86" w14:textId="0D40EF07" w:rsidR="0055744D" w:rsidRPr="0055744D" w:rsidRDefault="0055744D" w:rsidP="0055744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55744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 xml:space="preserve"> Continuous Monitoring and Incident Response:</w:t>
                            </w:r>
                          </w:p>
                          <w:p w14:paraId="05DAB642" w14:textId="77777777" w:rsidR="0055744D" w:rsidRPr="0055744D" w:rsidRDefault="0055744D" w:rsidP="0055744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55744D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Equifax’s delayed detection of the breach highlights the importance of 24/7 monitoring and faster response times. Advanced threat detection tools should be deployed to detect anomalies immediately.</w:t>
                            </w:r>
                          </w:p>
                          <w:p w14:paraId="3470F52B" w14:textId="77777777" w:rsidR="00FE5202" w:rsidRPr="0055744D" w:rsidRDefault="00FE5202" w:rsidP="0055744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E13BA" id="Text Box 45" o:spid="_x0000_s1058" type="#_x0000_t202" style="position:absolute;margin-left:262.8pt;margin-top:20.1pt;width:310.8pt;height:332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" fillcolor="white [3201]" strokeweight=".5pt">
                <v:textbox>
                  <w:txbxContent>
                    <w:p w14:paraId="265BC91E" w14:textId="77777777" w:rsidR="00AD5367" w:rsidRDefault="00AD5367">
                      <w:pPr>
                        <w:rPr>
                          <w:lang w:val="en-IN"/>
                        </w:rPr>
                      </w:pPr>
                    </w:p>
                    <w:p w14:paraId="65A00A0A" w14:textId="77777777" w:rsidR="00FE5202" w:rsidRDefault="00FE5202">
                      <w:pPr>
                        <w:rPr>
                          <w:lang w:val="en-IN"/>
                        </w:rPr>
                      </w:pPr>
                    </w:p>
                    <w:p w14:paraId="7D778A5E" w14:textId="77777777" w:rsidR="00FE5202" w:rsidRDefault="00FE5202">
                      <w:pPr>
                        <w:rPr>
                          <w:lang w:val="en-IN"/>
                        </w:rPr>
                      </w:pPr>
                    </w:p>
                    <w:p w14:paraId="52EA1D63" w14:textId="54D4A9D9" w:rsidR="0055744D" w:rsidRPr="0055744D" w:rsidRDefault="0055744D" w:rsidP="0055744D">
                      <w:pPr>
                        <w:pStyle w:val="ListParagrap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55744D"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>Importance of Timely Patching:</w:t>
                      </w:r>
                    </w:p>
                    <w:p w14:paraId="7A764217" w14:textId="3C95AB2D" w:rsidR="0055744D" w:rsidRPr="0055744D" w:rsidRDefault="0055744D" w:rsidP="0055744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55744D">
                        <w:rPr>
                          <w:rFonts w:ascii="Times New Roman" w:hAnsi="Times New Roman" w:cs="Times New Roman"/>
                          <w:lang w:val="en-IN"/>
                        </w:rPr>
                        <w:t>Equifax’s failure to apply a patch led directly to the breach. Organizations must prioritize patch management to close security vulnerabilities promptly.</w:t>
                      </w:r>
                    </w:p>
                    <w:p w14:paraId="25D27879" w14:textId="716F97DC" w:rsidR="0055744D" w:rsidRPr="0055744D" w:rsidRDefault="0055744D" w:rsidP="0055744D">
                      <w:pPr>
                        <w:pStyle w:val="ListParagrap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55744D"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 xml:space="preserve"> Need for Segmented Systems:</w:t>
                      </w:r>
                    </w:p>
                    <w:p w14:paraId="16648736" w14:textId="77777777" w:rsidR="0055744D" w:rsidRPr="0055744D" w:rsidRDefault="0055744D" w:rsidP="0055744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55744D">
                        <w:rPr>
                          <w:rFonts w:ascii="Times New Roman" w:hAnsi="Times New Roman" w:cs="Times New Roman"/>
                          <w:lang w:val="en-IN"/>
                        </w:rPr>
                        <w:t>Equifax’s lack of network segmentation allowed attackers to move freely within the system. Proper segmentation limits the scope of damage in case of an intrusion.</w:t>
                      </w:r>
                    </w:p>
                    <w:p w14:paraId="29A3E082" w14:textId="6A905A3A" w:rsidR="0055744D" w:rsidRPr="0055744D" w:rsidRDefault="0055744D" w:rsidP="0055744D">
                      <w:pPr>
                        <w:pStyle w:val="ListParagrap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55744D"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 xml:space="preserve"> Encryption of Sensitive Data:</w:t>
                      </w:r>
                    </w:p>
                    <w:p w14:paraId="0EE8B66B" w14:textId="77777777" w:rsidR="0055744D" w:rsidRPr="0055744D" w:rsidRDefault="0055744D" w:rsidP="0055744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55744D">
                        <w:rPr>
                          <w:rFonts w:ascii="Times New Roman" w:hAnsi="Times New Roman" w:cs="Times New Roman"/>
                          <w:lang w:val="en-IN"/>
                        </w:rPr>
                        <w:t>Data encryption must be enforced to protect sensitive information. Even if a system is breached, encrypted data is far more difficult for attackers to exploit.</w:t>
                      </w:r>
                    </w:p>
                    <w:p w14:paraId="10AADC86" w14:textId="0D40EF07" w:rsidR="0055744D" w:rsidRPr="0055744D" w:rsidRDefault="0055744D" w:rsidP="0055744D">
                      <w:pPr>
                        <w:pStyle w:val="ListParagrap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55744D"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 xml:space="preserve"> Continuous Monitoring and Incident Response:</w:t>
                      </w:r>
                    </w:p>
                    <w:p w14:paraId="05DAB642" w14:textId="77777777" w:rsidR="0055744D" w:rsidRPr="0055744D" w:rsidRDefault="0055744D" w:rsidP="0055744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55744D">
                        <w:rPr>
                          <w:rFonts w:ascii="Times New Roman" w:hAnsi="Times New Roman" w:cs="Times New Roman"/>
                          <w:lang w:val="en-IN"/>
                        </w:rPr>
                        <w:t>Equifax’s delayed detection of the breach highlights the importance of 24/7 monitoring and faster response times. Advanced threat detection tools should be deployed to detect anomalies immediately.</w:t>
                      </w:r>
                    </w:p>
                    <w:p w14:paraId="3470F52B" w14:textId="77777777" w:rsidR="00FE5202" w:rsidRPr="0055744D" w:rsidRDefault="00FE5202" w:rsidP="0055744D">
                      <w:pPr>
                        <w:pStyle w:val="ListParagrap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6A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F767C8" wp14:editId="4F462259">
                <wp:simplePos x="0" y="0"/>
                <wp:positionH relativeFrom="column">
                  <wp:posOffset>3520440</wp:posOffset>
                </wp:positionH>
                <wp:positionV relativeFrom="paragraph">
                  <wp:posOffset>521970</wp:posOffset>
                </wp:positionV>
                <wp:extent cx="3512820" cy="350520"/>
                <wp:effectExtent l="0" t="0" r="11430" b="11430"/>
                <wp:wrapNone/>
                <wp:docPr id="2097824508" name="Rectangle: Bevel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35052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E23BC" w14:textId="57B993DF" w:rsidR="005E6A9E" w:rsidRPr="00FE5202" w:rsidRDefault="005E6A9E" w:rsidP="005E6A9E">
                            <w:pPr>
                              <w:jc w:val="center"/>
                              <w:rPr>
                                <w:rFonts w:ascii="Algerian" w:hAnsi="Algerian"/>
                                <w:lang w:val="en-IN"/>
                              </w:rPr>
                            </w:pPr>
                            <w:r w:rsidRPr="00FE5202">
                              <w:rPr>
                                <w:rFonts w:ascii="Algerian" w:hAnsi="Algerian"/>
                                <w:lang w:val="en-IN"/>
                              </w:rPr>
                              <w:t xml:space="preserve">KEY TAKE AWAY &amp; BEST </w:t>
                            </w:r>
                            <w:r w:rsidR="00FE5202" w:rsidRPr="00FE5202">
                              <w:rPr>
                                <w:rFonts w:ascii="Algerian" w:hAnsi="Algerian"/>
                                <w:lang w:val="en-IN"/>
                              </w:rPr>
                              <w:t>PRACTICES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767C8" id="Rectangle: Beveled 46" o:spid="_x0000_s1059" type="#_x0000_t84" style="position:absolute;margin-left:277.2pt;margin-top:41.1pt;width:276.6pt;height:2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22E23BC" w14:textId="57B993DF" w:rsidR="005E6A9E" w:rsidRPr="00FE5202" w:rsidRDefault="005E6A9E" w:rsidP="005E6A9E">
                      <w:pPr>
                        <w:jc w:val="center"/>
                        <w:rPr>
                          <w:rFonts w:ascii="Algerian" w:hAnsi="Algerian"/>
                          <w:lang w:val="en-IN"/>
                        </w:rPr>
                      </w:pPr>
                      <w:r w:rsidRPr="00FE5202">
                        <w:rPr>
                          <w:rFonts w:ascii="Algerian" w:hAnsi="Algerian"/>
                          <w:lang w:val="en-IN"/>
                        </w:rPr>
                        <w:t xml:space="preserve">KEY TAKE AWAY &amp; BEST </w:t>
                      </w:r>
                      <w:r w:rsidR="00FE5202" w:rsidRPr="00FE5202">
                        <w:rPr>
                          <w:rFonts w:ascii="Algerian" w:hAnsi="Algerian"/>
                          <w:lang w:val="en-IN"/>
                        </w:rPr>
                        <w:t>PRACTICES</w:t>
                      </w:r>
                    </w:p>
                  </w:txbxContent>
                </v:textbox>
              </v:shape>
            </w:pict>
          </mc:Fallback>
        </mc:AlternateContent>
      </w:r>
    </w:p>
    <w:p w14:paraId="3937E02E" w14:textId="4D66D474" w:rsidR="00C26606" w:rsidRPr="00C26606" w:rsidRDefault="00C26606" w:rsidP="00C2660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A0CEBC" wp14:editId="787C66F0">
                <wp:simplePos x="0" y="0"/>
                <wp:positionH relativeFrom="column">
                  <wp:posOffset>388620</wp:posOffset>
                </wp:positionH>
                <wp:positionV relativeFrom="paragraph">
                  <wp:posOffset>99060</wp:posOffset>
                </wp:positionV>
                <wp:extent cx="2156460" cy="441960"/>
                <wp:effectExtent l="0" t="0" r="15240" b="15240"/>
                <wp:wrapNone/>
                <wp:docPr id="1876483713" name="Rectangle: Bevel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44196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45E55" w14:textId="19AAE4A9" w:rsidR="00AD5367" w:rsidRPr="00AD5367" w:rsidRDefault="00AD5367" w:rsidP="00AD5367">
                            <w:pPr>
                              <w:jc w:val="center"/>
                              <w:rPr>
                                <w:rFonts w:ascii="Algerian" w:hAnsi="Algerian"/>
                                <w:lang w:val="en-IN"/>
                              </w:rPr>
                            </w:pPr>
                            <w:r w:rsidRPr="00AD5367">
                              <w:rPr>
                                <w:rFonts w:ascii="Algerian" w:hAnsi="Algerian"/>
                                <w:lang w:val="en-IN"/>
                              </w:rPr>
                              <w:t xml:space="preserve">LESSONS LEARNED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0CEBC" id="Rectangle: Beveled 44" o:spid="_x0000_s1060" type="#_x0000_t84" style="position:absolute;margin-left:30.6pt;margin-top:7.8pt;width:169.8pt;height:3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6745E55" w14:textId="19AAE4A9" w:rsidR="00AD5367" w:rsidRPr="00AD5367" w:rsidRDefault="00AD5367" w:rsidP="00AD5367">
                      <w:pPr>
                        <w:jc w:val="center"/>
                        <w:rPr>
                          <w:rFonts w:ascii="Algerian" w:hAnsi="Algerian"/>
                          <w:lang w:val="en-IN"/>
                        </w:rPr>
                      </w:pPr>
                      <w:r w:rsidRPr="00AD5367">
                        <w:rPr>
                          <w:rFonts w:ascii="Algerian" w:hAnsi="Algerian"/>
                          <w:lang w:val="en-IN"/>
                        </w:rPr>
                        <w:t xml:space="preserve">LESSONS LEARNED </w:t>
                      </w:r>
                    </w:p>
                  </w:txbxContent>
                </v:textbox>
              </v:shape>
            </w:pict>
          </mc:Fallback>
        </mc:AlternateContent>
      </w:r>
    </w:p>
    <w:p w14:paraId="65CC3B9F" w14:textId="77777777" w:rsidR="00C26606" w:rsidRPr="00C26606" w:rsidRDefault="00C26606" w:rsidP="00C26606"/>
    <w:p w14:paraId="26556BDB" w14:textId="77777777" w:rsidR="00C26606" w:rsidRPr="00C26606" w:rsidRDefault="00C26606" w:rsidP="00C26606"/>
    <w:p w14:paraId="3DF795D1" w14:textId="77777777" w:rsidR="00C26606" w:rsidRPr="00C26606" w:rsidRDefault="00C26606" w:rsidP="00C26606"/>
    <w:p w14:paraId="22FFD842" w14:textId="77777777" w:rsidR="00C26606" w:rsidRPr="00C26606" w:rsidRDefault="00C26606" w:rsidP="00C26606"/>
    <w:p w14:paraId="549F4995" w14:textId="77777777" w:rsidR="00C26606" w:rsidRPr="00C26606" w:rsidRDefault="00C26606" w:rsidP="00C26606"/>
    <w:p w14:paraId="34B2F6B1" w14:textId="77777777" w:rsidR="00C26606" w:rsidRPr="00C26606" w:rsidRDefault="00C26606" w:rsidP="00C26606"/>
    <w:p w14:paraId="5A2043FE" w14:textId="77777777" w:rsidR="00C26606" w:rsidRPr="00C26606" w:rsidRDefault="00C26606" w:rsidP="00C26606"/>
    <w:p w14:paraId="1D1D86F3" w14:textId="77777777" w:rsidR="00C26606" w:rsidRPr="00C26606" w:rsidRDefault="00C26606" w:rsidP="00C26606"/>
    <w:p w14:paraId="6CDDC992" w14:textId="77777777" w:rsidR="00C26606" w:rsidRPr="00C26606" w:rsidRDefault="00C26606" w:rsidP="00C26606"/>
    <w:p w14:paraId="4F850EBD" w14:textId="77777777" w:rsidR="00C26606" w:rsidRPr="00C26606" w:rsidRDefault="00C26606" w:rsidP="00C26606"/>
    <w:p w14:paraId="35143B86" w14:textId="77777777" w:rsidR="00C26606" w:rsidRPr="00C26606" w:rsidRDefault="00C26606" w:rsidP="00C26606"/>
    <w:p w14:paraId="7827C827" w14:textId="77777777" w:rsidR="00C26606" w:rsidRPr="00C26606" w:rsidRDefault="00C26606" w:rsidP="00C26606"/>
    <w:p w14:paraId="2A327655" w14:textId="77777777" w:rsidR="00C26606" w:rsidRPr="00C26606" w:rsidRDefault="00C26606" w:rsidP="00C26606"/>
    <w:p w14:paraId="2B0D38AF" w14:textId="77777777" w:rsidR="00C26606" w:rsidRPr="00C26606" w:rsidRDefault="00C26606" w:rsidP="00C26606"/>
    <w:p w14:paraId="1980F9B9" w14:textId="1E58B3CF" w:rsidR="00C26606" w:rsidRDefault="00C26606" w:rsidP="00C26606">
      <w:pPr>
        <w:tabs>
          <w:tab w:val="left" w:pos="2748"/>
        </w:tabs>
        <w:rPr>
          <w:noProof/>
        </w:rPr>
      </w:pPr>
      <w:r>
        <w:tab/>
      </w:r>
    </w:p>
    <w:p w14:paraId="57E71632" w14:textId="531F6F62" w:rsidR="00C26606" w:rsidRDefault="00C26606" w:rsidP="00C26606">
      <w:pPr>
        <w:tabs>
          <w:tab w:val="left" w:pos="2748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00D266" wp14:editId="4760EFD2">
                <wp:simplePos x="0" y="0"/>
                <wp:positionH relativeFrom="column">
                  <wp:posOffset>716280</wp:posOffset>
                </wp:positionH>
                <wp:positionV relativeFrom="paragraph">
                  <wp:posOffset>40005</wp:posOffset>
                </wp:positionV>
                <wp:extent cx="3672840" cy="495300"/>
                <wp:effectExtent l="0" t="0" r="3810" b="0"/>
                <wp:wrapNone/>
                <wp:docPr id="17737275" name="Rectangle: Bevel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495300"/>
                        </a:xfrm>
                        <a:prstGeom prst="bevel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AF9A5" w14:textId="44CCA446" w:rsidR="00713C4A" w:rsidRPr="00713C4A" w:rsidRDefault="00713C4A" w:rsidP="00713C4A">
                            <w:pPr>
                              <w:jc w:val="center"/>
                              <w:rPr>
                                <w:rFonts w:ascii="Algerian" w:hAnsi="Algerian"/>
                                <w:color w:val="0D0D0D" w:themeColor="text1" w:themeTint="F2"/>
                                <w:lang w:val="en-IN"/>
                              </w:rPr>
                            </w:pPr>
                            <w:r w:rsidRPr="00713C4A">
                              <w:rPr>
                                <w:rFonts w:ascii="Algerian" w:hAnsi="Algerian"/>
                                <w:color w:val="0D0D0D" w:themeColor="text1" w:themeTint="F2"/>
                                <w:lang w:val="en-IN"/>
                              </w:rPr>
                              <w:t>BAR CHART OF FINANCIAL IMPACT OF EQUIFAX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0D266" id="Rectangle: Beveled 51" o:spid="_x0000_s1061" type="#_x0000_t84" style="position:absolute;margin-left:56.4pt;margin-top:3.15pt;width:289.2pt;height:3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" fillcolor="#ed7d31 [3205]" stroked="f">
                <v:textbox>
                  <w:txbxContent>
                    <w:p w14:paraId="5E2AF9A5" w14:textId="44CCA446" w:rsidR="00713C4A" w:rsidRPr="00713C4A" w:rsidRDefault="00713C4A" w:rsidP="00713C4A">
                      <w:pPr>
                        <w:jc w:val="center"/>
                        <w:rPr>
                          <w:rFonts w:ascii="Algerian" w:hAnsi="Algerian"/>
                          <w:color w:val="0D0D0D" w:themeColor="text1" w:themeTint="F2"/>
                          <w:lang w:val="en-IN"/>
                        </w:rPr>
                      </w:pPr>
                      <w:r w:rsidRPr="00713C4A">
                        <w:rPr>
                          <w:rFonts w:ascii="Algerian" w:hAnsi="Algerian"/>
                          <w:color w:val="0D0D0D" w:themeColor="text1" w:themeTint="F2"/>
                          <w:lang w:val="en-IN"/>
                        </w:rPr>
                        <w:t>BAR CHART OF FINANCIAL IMPACT OF EQUIFAX</w:t>
                      </w:r>
                    </w:p>
                  </w:txbxContent>
                </v:textbox>
              </v:shape>
            </w:pict>
          </mc:Fallback>
        </mc:AlternateContent>
      </w:r>
    </w:p>
    <w:p w14:paraId="13B0D246" w14:textId="50938225" w:rsidR="00C26606" w:rsidRDefault="00C26606" w:rsidP="00C26606">
      <w:pPr>
        <w:tabs>
          <w:tab w:val="left" w:pos="2748"/>
        </w:tabs>
        <w:rPr>
          <w:noProof/>
        </w:rPr>
      </w:pPr>
      <w:r>
        <w:rPr>
          <w:noProof/>
        </w:rPr>
        <w:t xml:space="preserve">                  </w:t>
      </w:r>
    </w:p>
    <w:p w14:paraId="5205575B" w14:textId="0D3ECDD5" w:rsidR="00C26606" w:rsidRDefault="00C26606" w:rsidP="00C26606">
      <w:pPr>
        <w:tabs>
          <w:tab w:val="left" w:pos="2748"/>
        </w:tabs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3D6B0978" wp14:editId="4E57170F">
            <wp:extent cx="7352665" cy="3091180"/>
            <wp:effectExtent l="0" t="0" r="635" b="0"/>
            <wp:docPr id="252407504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665" cy="309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885FF" w14:textId="552A31CE" w:rsidR="00C26606" w:rsidRDefault="00C26606" w:rsidP="00C26606">
      <w:pPr>
        <w:tabs>
          <w:tab w:val="left" w:pos="2748"/>
        </w:tabs>
        <w:rPr>
          <w:noProof/>
        </w:rPr>
      </w:pPr>
      <w:r>
        <w:rPr>
          <w:noProof/>
        </w:rPr>
        <w:t xml:space="preserve">                         </w:t>
      </w:r>
    </w:p>
    <w:p w14:paraId="0B1ECA17" w14:textId="77777777" w:rsidR="00C26606" w:rsidRDefault="00C26606" w:rsidP="00C26606">
      <w:pPr>
        <w:tabs>
          <w:tab w:val="left" w:pos="2748"/>
        </w:tabs>
        <w:rPr>
          <w:noProof/>
        </w:rPr>
      </w:pPr>
    </w:p>
    <w:p w14:paraId="04942880" w14:textId="1997AD3F" w:rsidR="00C26606" w:rsidRDefault="00C26606" w:rsidP="00C26606">
      <w:pPr>
        <w:tabs>
          <w:tab w:val="left" w:pos="2748"/>
        </w:tabs>
        <w:rPr>
          <w:noProof/>
        </w:rPr>
      </w:pPr>
      <w:r>
        <w:rPr>
          <w:noProof/>
        </w:rPr>
        <w:t xml:space="preserve">                      </w:t>
      </w:r>
    </w:p>
    <w:p w14:paraId="3062FAD5" w14:textId="6924114C" w:rsidR="00C26606" w:rsidRDefault="00C26606" w:rsidP="00C26606">
      <w:pPr>
        <w:tabs>
          <w:tab w:val="left" w:pos="2748"/>
        </w:tabs>
        <w:rPr>
          <w:noProof/>
        </w:rPr>
      </w:pPr>
      <w:r>
        <w:rPr>
          <w:noProof/>
        </w:rPr>
        <w:lastRenderedPageBreak/>
        <w:t xml:space="preserve">                                                                                 </w:t>
      </w:r>
    </w:p>
    <w:p w14:paraId="6BD85E6C" w14:textId="7A48FF40" w:rsidR="00C26606" w:rsidRPr="00734A33" w:rsidRDefault="00B9256A" w:rsidP="00C26606">
      <w:pPr>
        <w:tabs>
          <w:tab w:val="left" w:pos="2748"/>
        </w:tabs>
        <w:rPr>
          <w:noProof/>
          <w:sz w:val="32"/>
          <w:szCs w:val="32"/>
        </w:rPr>
      </w:pPr>
      <w:r w:rsidRPr="00734A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752A1E" wp14:editId="3434BB4D">
                <wp:simplePos x="0" y="0"/>
                <wp:positionH relativeFrom="column">
                  <wp:posOffset>3779520</wp:posOffset>
                </wp:positionH>
                <wp:positionV relativeFrom="paragraph">
                  <wp:posOffset>247650</wp:posOffset>
                </wp:positionV>
                <wp:extent cx="3520440" cy="4541520"/>
                <wp:effectExtent l="0" t="0" r="22860" b="11430"/>
                <wp:wrapNone/>
                <wp:docPr id="1281943252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454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4161E" w14:textId="77777777" w:rsidR="00734A33" w:rsidRPr="00734A33" w:rsidRDefault="00734A33" w:rsidP="00734A33">
                            <w:pPr>
                              <w:ind w:left="720" w:hanging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EBC2B50" w14:textId="77777777" w:rsidR="00734A33" w:rsidRPr="00734A33" w:rsidRDefault="00734A33" w:rsidP="00734A3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34A3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The Equifax data breach serves as a pivotal lesson in cybersecurity.</w:t>
                            </w:r>
                          </w:p>
                          <w:p w14:paraId="311AA2C5" w14:textId="77777777" w:rsidR="00734A33" w:rsidRPr="00734A33" w:rsidRDefault="00734A33" w:rsidP="00734A3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34A3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It underscores the importance of timely software updates, network segmentation, and proactive monitoring in mitigating the risk of data breaches. </w:t>
                            </w:r>
                          </w:p>
                          <w:p w14:paraId="57357270" w14:textId="77777777" w:rsidR="00734A33" w:rsidRPr="00734A33" w:rsidRDefault="00734A33" w:rsidP="00734A3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34A3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While the company’s response addressed some immediate security vulnerabilities, the breach left lasting financial, reputational, and legal repercussions. </w:t>
                            </w:r>
                          </w:p>
                          <w:p w14:paraId="7C081D8D" w14:textId="65E32CAA" w:rsidR="00B9256A" w:rsidRPr="00734A33" w:rsidRDefault="00734A33" w:rsidP="00734A3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4A3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The lessons learned from this incident offer valuable insights for improving data security strategies moving forward</w:t>
                            </w:r>
                            <w:r w:rsidRPr="00734A3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2A1E" id="Text Box 53" o:spid="_x0000_s1062" type="#_x0000_t202" style="position:absolute;margin-left:297.6pt;margin-top:19.5pt;width:277.2pt;height:357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" fillcolor="white [3201]" strokeweight=".5pt">
                <v:textbox>
                  <w:txbxContent>
                    <w:p w14:paraId="3874161E" w14:textId="77777777" w:rsidR="00734A33" w:rsidRPr="00734A33" w:rsidRDefault="00734A33" w:rsidP="00734A33">
                      <w:pPr>
                        <w:ind w:left="720" w:hanging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EBC2B50" w14:textId="77777777" w:rsidR="00734A33" w:rsidRPr="00734A33" w:rsidRDefault="00734A33" w:rsidP="00734A3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34A3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The Equifax data breach serves as a pivotal lesson in cybersecurity.</w:t>
                      </w:r>
                    </w:p>
                    <w:p w14:paraId="311AA2C5" w14:textId="77777777" w:rsidR="00734A33" w:rsidRPr="00734A33" w:rsidRDefault="00734A33" w:rsidP="00734A3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34A3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It underscores the importance of timely software updates, network segmentation, and proactive monitoring in mitigating the risk of data breaches. </w:t>
                      </w:r>
                    </w:p>
                    <w:p w14:paraId="57357270" w14:textId="77777777" w:rsidR="00734A33" w:rsidRPr="00734A33" w:rsidRDefault="00734A33" w:rsidP="00734A3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34A3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While the company’s response addressed some immediate security vulnerabilities, the breach left lasting financial, reputational, and legal repercussions. </w:t>
                      </w:r>
                    </w:p>
                    <w:p w14:paraId="7C081D8D" w14:textId="65E32CAA" w:rsidR="00B9256A" w:rsidRPr="00734A33" w:rsidRDefault="00734A33" w:rsidP="00734A3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34A3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The lessons learned from this incident offer valuable insights for improving data security strategies moving forward</w:t>
                      </w:r>
                      <w:r w:rsidRPr="00734A33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34A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CDF0E0" wp14:editId="7E4056FB">
                <wp:simplePos x="0" y="0"/>
                <wp:positionH relativeFrom="column">
                  <wp:posOffset>556260</wp:posOffset>
                </wp:positionH>
                <wp:positionV relativeFrom="paragraph">
                  <wp:posOffset>209550</wp:posOffset>
                </wp:positionV>
                <wp:extent cx="2514600" cy="563880"/>
                <wp:effectExtent l="0" t="0" r="19050" b="26670"/>
                <wp:wrapNone/>
                <wp:docPr id="2133511928" name="Rectangle: Bevel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6388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AA4C9" w14:textId="53E41FBB" w:rsidR="00B9256A" w:rsidRPr="00B9256A" w:rsidRDefault="00B9256A" w:rsidP="00B9256A">
                            <w:pPr>
                              <w:jc w:val="center"/>
                              <w:rPr>
                                <w:rFonts w:ascii="Algerian" w:hAnsi="Algerian"/>
                                <w:color w:val="0D0D0D" w:themeColor="text1" w:themeTint="F2"/>
                                <w:lang w:val="en-IN"/>
                              </w:rPr>
                            </w:pPr>
                            <w:r w:rsidRPr="00B9256A">
                              <w:rPr>
                                <w:rFonts w:ascii="Algerian" w:hAnsi="Algerian"/>
                                <w:color w:val="0D0D0D" w:themeColor="text1" w:themeTint="F2"/>
                                <w:lang w:val="en-IN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DF0E0" id="Rectangle: Beveled 52" o:spid="_x0000_s1063" type="#_x0000_t84" style="position:absolute;margin-left:43.8pt;margin-top:16.5pt;width:198pt;height:4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086AA4C9" w14:textId="53E41FBB" w:rsidR="00B9256A" w:rsidRPr="00B9256A" w:rsidRDefault="00B9256A" w:rsidP="00B9256A">
                      <w:pPr>
                        <w:jc w:val="center"/>
                        <w:rPr>
                          <w:rFonts w:ascii="Algerian" w:hAnsi="Algerian"/>
                          <w:color w:val="0D0D0D" w:themeColor="text1" w:themeTint="F2"/>
                          <w:lang w:val="en-IN"/>
                        </w:rPr>
                      </w:pPr>
                      <w:r w:rsidRPr="00B9256A">
                        <w:rPr>
                          <w:rFonts w:ascii="Algerian" w:hAnsi="Algerian"/>
                          <w:color w:val="0D0D0D" w:themeColor="text1" w:themeTint="F2"/>
                          <w:lang w:val="en-IN"/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</w:p>
    <w:p w14:paraId="50E915AF" w14:textId="77777777" w:rsidR="00C26606" w:rsidRDefault="00C26606" w:rsidP="00C26606">
      <w:pPr>
        <w:tabs>
          <w:tab w:val="left" w:pos="2748"/>
        </w:tabs>
        <w:rPr>
          <w:noProof/>
        </w:rPr>
      </w:pPr>
    </w:p>
    <w:p w14:paraId="0E241B58" w14:textId="34B10218" w:rsidR="00C26606" w:rsidRDefault="00C26606" w:rsidP="00C26606">
      <w:pPr>
        <w:tabs>
          <w:tab w:val="left" w:pos="2748"/>
        </w:tabs>
        <w:rPr>
          <w:noProof/>
        </w:rPr>
      </w:pPr>
      <w:r>
        <w:rPr>
          <w:noProof/>
        </w:rPr>
        <w:t xml:space="preserve">                                                                  </w:t>
      </w:r>
    </w:p>
    <w:p w14:paraId="7B542B32" w14:textId="77777777" w:rsidR="00C26606" w:rsidRDefault="00C26606" w:rsidP="00C26606">
      <w:pPr>
        <w:tabs>
          <w:tab w:val="left" w:pos="2748"/>
        </w:tabs>
        <w:rPr>
          <w:noProof/>
        </w:rPr>
      </w:pPr>
    </w:p>
    <w:p w14:paraId="0AC0793E" w14:textId="77777777" w:rsidR="00C26606" w:rsidRDefault="00C26606" w:rsidP="00C26606">
      <w:pPr>
        <w:tabs>
          <w:tab w:val="left" w:pos="2748"/>
        </w:tabs>
        <w:rPr>
          <w:noProof/>
        </w:rPr>
      </w:pPr>
    </w:p>
    <w:p w14:paraId="06718157" w14:textId="4C2BFA4C" w:rsidR="00C26606" w:rsidRDefault="00C26606" w:rsidP="00C26606">
      <w:pPr>
        <w:tabs>
          <w:tab w:val="left" w:pos="2748"/>
        </w:tabs>
        <w:rPr>
          <w:noProof/>
        </w:rPr>
      </w:pPr>
      <w:r>
        <w:rPr>
          <w:noProof/>
        </w:rPr>
        <w:t xml:space="preserve">                                                                    </w:t>
      </w:r>
    </w:p>
    <w:p w14:paraId="60E3FD03" w14:textId="77777777" w:rsidR="00C26606" w:rsidRDefault="00C26606" w:rsidP="00C26606">
      <w:pPr>
        <w:tabs>
          <w:tab w:val="left" w:pos="2748"/>
        </w:tabs>
        <w:rPr>
          <w:noProof/>
        </w:rPr>
      </w:pPr>
    </w:p>
    <w:p w14:paraId="438BFE9F" w14:textId="438BB0A6" w:rsidR="00C26606" w:rsidRPr="00C26606" w:rsidRDefault="00734A33" w:rsidP="00C26606">
      <w:pPr>
        <w:tabs>
          <w:tab w:val="left" w:pos="27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830C0D" wp14:editId="65BA4EFC">
                <wp:simplePos x="0" y="0"/>
                <wp:positionH relativeFrom="column">
                  <wp:posOffset>632460</wp:posOffset>
                </wp:positionH>
                <wp:positionV relativeFrom="paragraph">
                  <wp:posOffset>3415030</wp:posOffset>
                </wp:positionV>
                <wp:extent cx="2225040" cy="563880"/>
                <wp:effectExtent l="0" t="0" r="22860" b="26670"/>
                <wp:wrapNone/>
                <wp:docPr id="646800007" name="Rectangle: Bevel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56388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36A59" w14:textId="52C82076" w:rsidR="00734A33" w:rsidRPr="00734A33" w:rsidRDefault="00734A33" w:rsidP="00734A33">
                            <w:pPr>
                              <w:jc w:val="center"/>
                              <w:rPr>
                                <w:rFonts w:ascii="Algerian" w:hAnsi="Algerian"/>
                                <w:lang w:val="en-IN"/>
                              </w:rPr>
                            </w:pPr>
                            <w:r w:rsidRPr="00734A33">
                              <w:rPr>
                                <w:rFonts w:ascii="Algerian" w:hAnsi="Algerian"/>
                                <w:lang w:val="en-IN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30C0D" id="Rectangle: Beveled 54" o:spid="_x0000_s1064" type="#_x0000_t84" style="position:absolute;margin-left:49.8pt;margin-top:268.9pt;width:175.2pt;height:4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CD36A59" w14:textId="52C82076" w:rsidR="00734A33" w:rsidRPr="00734A33" w:rsidRDefault="00734A33" w:rsidP="00734A33">
                      <w:pPr>
                        <w:jc w:val="center"/>
                        <w:rPr>
                          <w:rFonts w:ascii="Algerian" w:hAnsi="Algerian"/>
                          <w:lang w:val="en-IN"/>
                        </w:rPr>
                      </w:pPr>
                      <w:r w:rsidRPr="00734A33">
                        <w:rPr>
                          <w:rFonts w:ascii="Algerian" w:hAnsi="Algerian"/>
                          <w:lang w:val="en-IN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4E2D29" wp14:editId="4FC67959">
                <wp:simplePos x="0" y="0"/>
                <wp:positionH relativeFrom="column">
                  <wp:posOffset>3794760</wp:posOffset>
                </wp:positionH>
                <wp:positionV relativeFrom="paragraph">
                  <wp:posOffset>3376930</wp:posOffset>
                </wp:positionV>
                <wp:extent cx="3451860" cy="3710940"/>
                <wp:effectExtent l="0" t="0" r="15240" b="22860"/>
                <wp:wrapNone/>
                <wp:docPr id="1880658383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371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86AA1" w14:textId="77777777" w:rsidR="00820806" w:rsidRDefault="00820806" w:rsidP="00820806">
                            <w:pPr>
                              <w:ind w:left="720" w:hanging="360"/>
                            </w:pPr>
                          </w:p>
                          <w:p w14:paraId="7351F68C" w14:textId="77777777" w:rsidR="00820806" w:rsidRPr="00820806" w:rsidRDefault="00820806" w:rsidP="00820806">
                            <w:pPr>
                              <w:pStyle w:val="ListParagraph"/>
                              <w:rPr>
                                <w:lang w:val="en-IN"/>
                              </w:rPr>
                            </w:pPr>
                          </w:p>
                          <w:p w14:paraId="445FEBDE" w14:textId="75AFC629" w:rsidR="00820806" w:rsidRPr="00820806" w:rsidRDefault="00820806" w:rsidP="0082080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82080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 xml:space="preserve"> U.S. Federal Trade Commission (FTC), “Equifax Data Breach Settlement.”</w:t>
                            </w:r>
                          </w:p>
                          <w:p w14:paraId="2EE87F96" w14:textId="6D6E4827" w:rsidR="00820806" w:rsidRPr="00820806" w:rsidRDefault="00820806" w:rsidP="0082080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82080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 xml:space="preserve"> Verizon Data Breach Investigations Report (DBIR), 2018.</w:t>
                            </w:r>
                          </w:p>
                          <w:p w14:paraId="2E310AB1" w14:textId="6F264EC2" w:rsidR="00734A33" w:rsidRPr="00820806" w:rsidRDefault="00820806" w:rsidP="0082080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2080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"Equifax Data Breach: What Went Wrong?" Wired Magazine, 2017.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E2D29" id="Text Box 55" o:spid="_x0000_s1065" type="#_x0000_t202" style="position:absolute;margin-left:298.8pt;margin-top:265.9pt;width:271.8pt;height:292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" fillcolor="white [3201]" strokeweight=".5pt">
                <v:textbox>
                  <w:txbxContent>
                    <w:p w14:paraId="2BA86AA1" w14:textId="77777777" w:rsidR="00820806" w:rsidRDefault="00820806" w:rsidP="00820806">
                      <w:pPr>
                        <w:ind w:left="720" w:hanging="360"/>
                      </w:pPr>
                    </w:p>
                    <w:p w14:paraId="7351F68C" w14:textId="77777777" w:rsidR="00820806" w:rsidRPr="00820806" w:rsidRDefault="00820806" w:rsidP="00820806">
                      <w:pPr>
                        <w:pStyle w:val="ListParagraph"/>
                        <w:rPr>
                          <w:lang w:val="en-IN"/>
                        </w:rPr>
                      </w:pPr>
                    </w:p>
                    <w:p w14:paraId="445FEBDE" w14:textId="75AFC629" w:rsidR="00820806" w:rsidRPr="00820806" w:rsidRDefault="00820806" w:rsidP="0082080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 w:rsidRPr="0082080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 xml:space="preserve"> U.S. Federal Trade Commission (FTC), “Equifax Data Breach Settlement.”</w:t>
                      </w:r>
                    </w:p>
                    <w:p w14:paraId="2EE87F96" w14:textId="6D6E4827" w:rsidR="00820806" w:rsidRPr="00820806" w:rsidRDefault="00820806" w:rsidP="0082080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 w:rsidRPr="0082080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 xml:space="preserve"> Verizon Data Breach Investigations Report (DBIR), 2018.</w:t>
                      </w:r>
                    </w:p>
                    <w:p w14:paraId="2E310AB1" w14:textId="6F264EC2" w:rsidR="00734A33" w:rsidRPr="00820806" w:rsidRDefault="00820806" w:rsidP="0082080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2080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"Equifax Data Breach: What Went Wrong?" Wired Magazine, 2017.</w:t>
                      </w:r>
                    </w:p>
                  </w:txbxContent>
                </v:textbox>
              </v:shape>
            </w:pict>
          </mc:Fallback>
        </mc:AlternateContent>
      </w:r>
      <w:r w:rsidR="00C26606">
        <w:rPr>
          <w:noProof/>
        </w:rPr>
        <w:t xml:space="preserve">                                                                          </w:t>
      </w:r>
    </w:p>
    <w:sectPr w:rsidR="00C26606" w:rsidRPr="00C26606" w:rsidSect="00021C0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F03A"/>
      </v:shape>
    </w:pict>
  </w:numPicBullet>
  <w:abstractNum w:abstractNumId="0" w15:restartNumberingAfterBreak="0">
    <w:nsid w:val="09D26ADE"/>
    <w:multiLevelType w:val="hybridMultilevel"/>
    <w:tmpl w:val="A754E44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D7FF1"/>
    <w:multiLevelType w:val="multilevel"/>
    <w:tmpl w:val="19A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F734C"/>
    <w:multiLevelType w:val="hybridMultilevel"/>
    <w:tmpl w:val="F3E0857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105"/>
    <w:multiLevelType w:val="hybridMultilevel"/>
    <w:tmpl w:val="DF2664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A18EE"/>
    <w:multiLevelType w:val="hybridMultilevel"/>
    <w:tmpl w:val="0EA89D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04D03"/>
    <w:multiLevelType w:val="hybridMultilevel"/>
    <w:tmpl w:val="5BEE435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A4F1D"/>
    <w:multiLevelType w:val="hybridMultilevel"/>
    <w:tmpl w:val="96FCBC14"/>
    <w:lvl w:ilvl="0" w:tplc="4009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BCE2B90"/>
    <w:multiLevelType w:val="multilevel"/>
    <w:tmpl w:val="EE8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C0EE1"/>
    <w:multiLevelType w:val="hybridMultilevel"/>
    <w:tmpl w:val="E902A8A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34E48"/>
    <w:multiLevelType w:val="multilevel"/>
    <w:tmpl w:val="AFDC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91835"/>
    <w:multiLevelType w:val="hybridMultilevel"/>
    <w:tmpl w:val="C17EAC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B365D"/>
    <w:multiLevelType w:val="hybridMultilevel"/>
    <w:tmpl w:val="7A20B7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52A6B"/>
    <w:multiLevelType w:val="hybridMultilevel"/>
    <w:tmpl w:val="0282A9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F14A9"/>
    <w:multiLevelType w:val="hybridMultilevel"/>
    <w:tmpl w:val="88ACAB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64CF3"/>
    <w:multiLevelType w:val="hybridMultilevel"/>
    <w:tmpl w:val="B06CAF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907CB"/>
    <w:multiLevelType w:val="hybridMultilevel"/>
    <w:tmpl w:val="C8A63A8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F24D7"/>
    <w:multiLevelType w:val="hybridMultilevel"/>
    <w:tmpl w:val="F7D659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74787"/>
    <w:multiLevelType w:val="multilevel"/>
    <w:tmpl w:val="AAA2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4F3802"/>
    <w:multiLevelType w:val="multilevel"/>
    <w:tmpl w:val="C22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055178"/>
    <w:multiLevelType w:val="multilevel"/>
    <w:tmpl w:val="3DBA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813E7"/>
    <w:multiLevelType w:val="multilevel"/>
    <w:tmpl w:val="4C1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CF1A87"/>
    <w:multiLevelType w:val="hybridMultilevel"/>
    <w:tmpl w:val="E0466BC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790FD0"/>
    <w:multiLevelType w:val="hybridMultilevel"/>
    <w:tmpl w:val="EAD693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95732"/>
    <w:multiLevelType w:val="hybridMultilevel"/>
    <w:tmpl w:val="B27CE4F8"/>
    <w:lvl w:ilvl="0" w:tplc="40090007">
      <w:start w:val="1"/>
      <w:numFmt w:val="bullet"/>
      <w:lvlText w:val=""/>
      <w:lvlPicBulletId w:val="0"/>
      <w:lvlJc w:val="left"/>
      <w:pPr>
        <w:ind w:left="1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num w:numId="1" w16cid:durableId="102649505">
    <w:abstractNumId w:val="15"/>
  </w:num>
  <w:num w:numId="2" w16cid:durableId="594675385">
    <w:abstractNumId w:val="0"/>
  </w:num>
  <w:num w:numId="3" w16cid:durableId="45421769">
    <w:abstractNumId w:val="4"/>
  </w:num>
  <w:num w:numId="4" w16cid:durableId="101805455">
    <w:abstractNumId w:val="13"/>
  </w:num>
  <w:num w:numId="5" w16cid:durableId="28189473">
    <w:abstractNumId w:val="22"/>
  </w:num>
  <w:num w:numId="6" w16cid:durableId="1651206638">
    <w:abstractNumId w:val="2"/>
  </w:num>
  <w:num w:numId="7" w16cid:durableId="1638299463">
    <w:abstractNumId w:val="11"/>
  </w:num>
  <w:num w:numId="8" w16cid:durableId="601497729">
    <w:abstractNumId w:val="6"/>
  </w:num>
  <w:num w:numId="9" w16cid:durableId="1039014119">
    <w:abstractNumId w:val="23"/>
  </w:num>
  <w:num w:numId="10" w16cid:durableId="1121072506">
    <w:abstractNumId w:val="12"/>
  </w:num>
  <w:num w:numId="11" w16cid:durableId="1830559101">
    <w:abstractNumId w:val="21"/>
  </w:num>
  <w:num w:numId="12" w16cid:durableId="671493050">
    <w:abstractNumId w:val="14"/>
  </w:num>
  <w:num w:numId="13" w16cid:durableId="1633516533">
    <w:abstractNumId w:val="20"/>
  </w:num>
  <w:num w:numId="14" w16cid:durableId="2134861207">
    <w:abstractNumId w:val="9"/>
  </w:num>
  <w:num w:numId="15" w16cid:durableId="870728968">
    <w:abstractNumId w:val="19"/>
  </w:num>
  <w:num w:numId="16" w16cid:durableId="1755123530">
    <w:abstractNumId w:val="8"/>
  </w:num>
  <w:num w:numId="17" w16cid:durableId="1283227630">
    <w:abstractNumId w:val="3"/>
  </w:num>
  <w:num w:numId="18" w16cid:durableId="120274702">
    <w:abstractNumId w:val="10"/>
  </w:num>
  <w:num w:numId="19" w16cid:durableId="682128936">
    <w:abstractNumId w:val="1"/>
  </w:num>
  <w:num w:numId="20" w16cid:durableId="962929834">
    <w:abstractNumId w:val="7"/>
  </w:num>
  <w:num w:numId="21" w16cid:durableId="1400253364">
    <w:abstractNumId w:val="17"/>
  </w:num>
  <w:num w:numId="22" w16cid:durableId="1958412671">
    <w:abstractNumId w:val="18"/>
  </w:num>
  <w:num w:numId="23" w16cid:durableId="878662889">
    <w:abstractNumId w:val="5"/>
  </w:num>
  <w:num w:numId="24" w16cid:durableId="16702506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31"/>
    <w:rsid w:val="00021C04"/>
    <w:rsid w:val="000532E9"/>
    <w:rsid w:val="000B4502"/>
    <w:rsid w:val="000D1A4B"/>
    <w:rsid w:val="001801AE"/>
    <w:rsid w:val="00184B70"/>
    <w:rsid w:val="001F1658"/>
    <w:rsid w:val="00260CEA"/>
    <w:rsid w:val="0026535C"/>
    <w:rsid w:val="002D4F6C"/>
    <w:rsid w:val="0034294D"/>
    <w:rsid w:val="00357023"/>
    <w:rsid w:val="00392FA9"/>
    <w:rsid w:val="003E51FB"/>
    <w:rsid w:val="00443547"/>
    <w:rsid w:val="0048106A"/>
    <w:rsid w:val="00483C21"/>
    <w:rsid w:val="004A11C2"/>
    <w:rsid w:val="004A47BA"/>
    <w:rsid w:val="004B2FFD"/>
    <w:rsid w:val="004B6D6F"/>
    <w:rsid w:val="00515218"/>
    <w:rsid w:val="0055744D"/>
    <w:rsid w:val="005E6A9E"/>
    <w:rsid w:val="006162F2"/>
    <w:rsid w:val="006560BA"/>
    <w:rsid w:val="0068588B"/>
    <w:rsid w:val="006A613E"/>
    <w:rsid w:val="006C2905"/>
    <w:rsid w:val="00713C4A"/>
    <w:rsid w:val="00734A33"/>
    <w:rsid w:val="00736F7E"/>
    <w:rsid w:val="007536F7"/>
    <w:rsid w:val="007F404A"/>
    <w:rsid w:val="00820806"/>
    <w:rsid w:val="008E207C"/>
    <w:rsid w:val="008E2F2C"/>
    <w:rsid w:val="00933483"/>
    <w:rsid w:val="00934B45"/>
    <w:rsid w:val="00954032"/>
    <w:rsid w:val="00A1111B"/>
    <w:rsid w:val="00A9145B"/>
    <w:rsid w:val="00AD5367"/>
    <w:rsid w:val="00B9256A"/>
    <w:rsid w:val="00B935A7"/>
    <w:rsid w:val="00BB0CD1"/>
    <w:rsid w:val="00BE4C39"/>
    <w:rsid w:val="00C05B31"/>
    <w:rsid w:val="00C211AB"/>
    <w:rsid w:val="00C24FB0"/>
    <w:rsid w:val="00C26606"/>
    <w:rsid w:val="00CE7A5B"/>
    <w:rsid w:val="00D752E0"/>
    <w:rsid w:val="00D76AB2"/>
    <w:rsid w:val="00D8362C"/>
    <w:rsid w:val="00D876E1"/>
    <w:rsid w:val="00D951CE"/>
    <w:rsid w:val="00E13956"/>
    <w:rsid w:val="00E25CAC"/>
    <w:rsid w:val="00E352E1"/>
    <w:rsid w:val="00EB216A"/>
    <w:rsid w:val="00ED11BF"/>
    <w:rsid w:val="00EE1327"/>
    <w:rsid w:val="00EF1A55"/>
    <w:rsid w:val="00F25F11"/>
    <w:rsid w:val="00FA5886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438E257"/>
  <w15:chartTrackingRefBased/>
  <w15:docId w15:val="{C3CF6739-D82E-4B06-888F-A20CBB5B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502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02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B450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B4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5B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BB0CD1"/>
    <w:rPr>
      <w:b/>
      <w:bCs/>
    </w:rPr>
  </w:style>
  <w:style w:type="table" w:styleId="TableGrid">
    <w:name w:val="Table Grid"/>
    <w:basedOn w:val="TableNormal"/>
    <w:uiPriority w:val="39"/>
    <w:rsid w:val="00A9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914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A91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C211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D1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opa\AppData\Roaming\Microsoft\Templates\Report%20(Origin%20the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(Origin theme)</Template>
  <TotalTime>184</TotalTime>
  <Pages>8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Boopathy G</dc:creator>
  <cp:keywords/>
  <dc:description/>
  <cp:lastModifiedBy>Boopathy G</cp:lastModifiedBy>
  <cp:revision>57</cp:revision>
  <dcterms:created xsi:type="dcterms:W3CDTF">2024-10-08T02:40:00Z</dcterms:created>
  <dcterms:modified xsi:type="dcterms:W3CDTF">2024-10-08T05:49:00Z</dcterms:modified>
</cp:coreProperties>
</file>